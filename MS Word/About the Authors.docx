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C84" w:rsidRDefault="00702891" w:rsidP="00181A54">
      <w:pPr>
        <w:pStyle w:val="Heading1"/>
        <w:numPr>
          <w:ilvl w:val="0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960"/>
        <w:rPr>
          <w:sz w:val="40"/>
          <w:szCs w:val="40"/>
        </w:rPr>
      </w:pPr>
      <w:r>
        <w:rPr>
          <w:sz w:val="40"/>
          <w:szCs w:val="40"/>
        </w:rPr>
        <w:t>About the Authors</w:t>
      </w:r>
    </w:p>
    <w:p w:rsidR="00702891" w:rsidRDefault="006A6AE0" w:rsidP="00C832B3">
      <w:pPr>
        <w:jc w:val="both"/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1276350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891">
        <w:rPr>
          <w:rFonts w:ascii="Palatino Linotype" w:hAnsi="Palatino Linotype"/>
          <w:sz w:val="20"/>
          <w:szCs w:val="20"/>
        </w:rPr>
        <w:t>Ralph Ford obtained his Ph.D. and M.S. degrees in Electrical Enginee</w:t>
      </w:r>
      <w:r w:rsidR="00702891">
        <w:rPr>
          <w:rFonts w:ascii="Palatino Linotype" w:hAnsi="Palatino Linotype"/>
          <w:sz w:val="20"/>
          <w:szCs w:val="20"/>
        </w:rPr>
        <w:t>r</w:t>
      </w:r>
      <w:r w:rsidR="00702891">
        <w:rPr>
          <w:rFonts w:ascii="Palatino Linotype" w:hAnsi="Palatino Linotype"/>
          <w:sz w:val="20"/>
          <w:szCs w:val="20"/>
        </w:rPr>
        <w:t>ing from the Un</w:t>
      </w:r>
      <w:r w:rsidR="00702891">
        <w:rPr>
          <w:rFonts w:ascii="Palatino Linotype" w:hAnsi="Palatino Linotype"/>
          <w:sz w:val="20"/>
          <w:szCs w:val="20"/>
        </w:rPr>
        <w:t>i</w:t>
      </w:r>
      <w:r w:rsidR="00702891">
        <w:rPr>
          <w:rFonts w:ascii="Palatino Linotype" w:hAnsi="Palatino Linotype"/>
          <w:sz w:val="20"/>
          <w:szCs w:val="20"/>
        </w:rPr>
        <w:t>versity of Arizona</w:t>
      </w:r>
      <w:r w:rsidR="00CF321B">
        <w:rPr>
          <w:rFonts w:ascii="Palatino Linotype" w:hAnsi="Palatino Linotype"/>
          <w:sz w:val="20"/>
          <w:szCs w:val="20"/>
        </w:rPr>
        <w:t xml:space="preserve"> in 1994 and 1989 respectively. He obtained</w:t>
      </w:r>
      <w:r w:rsidR="00702891">
        <w:rPr>
          <w:rFonts w:ascii="Palatino Linotype" w:hAnsi="Palatino Linotype"/>
          <w:sz w:val="20"/>
          <w:szCs w:val="20"/>
        </w:rPr>
        <w:t xml:space="preserve"> his B.S. in Electrical Eng</w:t>
      </w:r>
      <w:r w:rsidR="00702891">
        <w:rPr>
          <w:rFonts w:ascii="Palatino Linotype" w:hAnsi="Palatino Linotype"/>
          <w:sz w:val="20"/>
          <w:szCs w:val="20"/>
        </w:rPr>
        <w:t>i</w:t>
      </w:r>
      <w:r w:rsidR="00702891">
        <w:rPr>
          <w:rFonts w:ascii="Palatino Linotype" w:hAnsi="Palatino Linotype"/>
          <w:sz w:val="20"/>
          <w:szCs w:val="20"/>
        </w:rPr>
        <w:t>neering from Clarkson University</w:t>
      </w:r>
      <w:r w:rsidR="00CF321B">
        <w:rPr>
          <w:rFonts w:ascii="Palatino Linotype" w:hAnsi="Palatino Linotype"/>
          <w:sz w:val="20"/>
          <w:szCs w:val="20"/>
        </w:rPr>
        <w:t xml:space="preserve"> in 1987</w:t>
      </w:r>
      <w:r w:rsidR="00702891">
        <w:rPr>
          <w:rFonts w:ascii="Palatino Linotype" w:hAnsi="Palatino Linotype"/>
          <w:sz w:val="20"/>
          <w:szCs w:val="20"/>
        </w:rPr>
        <w:t xml:space="preserve">. </w:t>
      </w:r>
      <w:r w:rsidR="00702891" w:rsidRPr="00702891">
        <w:rPr>
          <w:rFonts w:ascii="Palatino Linotype" w:hAnsi="Palatino Linotype"/>
          <w:sz w:val="20"/>
          <w:szCs w:val="20"/>
        </w:rPr>
        <w:t xml:space="preserve">He </w:t>
      </w:r>
      <w:r w:rsidR="00702891">
        <w:rPr>
          <w:rFonts w:ascii="Palatino Linotype" w:hAnsi="Palatino Linotype"/>
          <w:sz w:val="20"/>
          <w:szCs w:val="20"/>
        </w:rPr>
        <w:t>work</w:t>
      </w:r>
      <w:r w:rsidR="008C1684">
        <w:rPr>
          <w:rFonts w:ascii="Palatino Linotype" w:hAnsi="Palatino Linotype"/>
          <w:sz w:val="20"/>
          <w:szCs w:val="20"/>
        </w:rPr>
        <w:t>ed</w:t>
      </w:r>
      <w:r w:rsidR="00702891">
        <w:rPr>
          <w:rFonts w:ascii="Palatino Linotype" w:hAnsi="Palatino Linotype"/>
          <w:sz w:val="20"/>
          <w:szCs w:val="20"/>
        </w:rPr>
        <w:t xml:space="preserve"> for the IBM Microelectronics Division in East Fishkill, NY</w:t>
      </w:r>
      <w:r w:rsidR="00CF321B">
        <w:rPr>
          <w:rFonts w:ascii="Palatino Linotype" w:hAnsi="Palatino Linotype"/>
          <w:sz w:val="20"/>
          <w:szCs w:val="20"/>
        </w:rPr>
        <w:t xml:space="preserve"> from 1989-1991,</w:t>
      </w:r>
      <w:r w:rsidR="00702891">
        <w:rPr>
          <w:rFonts w:ascii="Palatino Linotype" w:hAnsi="Palatino Linotype"/>
          <w:sz w:val="20"/>
          <w:szCs w:val="20"/>
        </w:rPr>
        <w:t xml:space="preserve"> where he </w:t>
      </w:r>
      <w:r w:rsidR="00702891" w:rsidRPr="00702891">
        <w:rPr>
          <w:rFonts w:ascii="Palatino Linotype" w:hAnsi="Palatino Linotype"/>
          <w:sz w:val="20"/>
          <w:szCs w:val="20"/>
        </w:rPr>
        <w:t>develop</w:t>
      </w:r>
      <w:r w:rsidR="00702891">
        <w:rPr>
          <w:rFonts w:ascii="Palatino Linotype" w:hAnsi="Palatino Linotype"/>
          <w:sz w:val="20"/>
          <w:szCs w:val="20"/>
        </w:rPr>
        <w:t>ed</w:t>
      </w:r>
      <w:r w:rsidR="00702891" w:rsidRPr="00702891">
        <w:rPr>
          <w:rFonts w:ascii="Palatino Linotype" w:hAnsi="Palatino Linotype"/>
          <w:sz w:val="20"/>
          <w:szCs w:val="20"/>
        </w:rPr>
        <w:t xml:space="preserve"> machine vision sy</w:t>
      </w:r>
      <w:r w:rsidR="00702891" w:rsidRPr="00702891">
        <w:rPr>
          <w:rFonts w:ascii="Palatino Linotype" w:hAnsi="Palatino Linotype"/>
          <w:sz w:val="20"/>
          <w:szCs w:val="20"/>
        </w:rPr>
        <w:t>s</w:t>
      </w:r>
      <w:r w:rsidR="00702891" w:rsidRPr="00702891">
        <w:rPr>
          <w:rFonts w:ascii="Palatino Linotype" w:hAnsi="Palatino Linotype"/>
          <w:sz w:val="20"/>
          <w:szCs w:val="20"/>
        </w:rPr>
        <w:t>tems</w:t>
      </w:r>
      <w:r w:rsidR="00702891">
        <w:rPr>
          <w:rFonts w:ascii="Palatino Linotype" w:hAnsi="Palatino Linotype"/>
          <w:sz w:val="20"/>
          <w:szCs w:val="20"/>
        </w:rPr>
        <w:t xml:space="preserve"> to inspect electronic packaging modules for mainframe computers. </w:t>
      </w:r>
      <w:r w:rsidR="00BE267F">
        <w:rPr>
          <w:rFonts w:ascii="Palatino Linotype" w:hAnsi="Palatino Linotype"/>
          <w:sz w:val="20"/>
          <w:szCs w:val="20"/>
        </w:rPr>
        <w:t xml:space="preserve">Ralph </w:t>
      </w:r>
      <w:r w:rsidR="00702891">
        <w:rPr>
          <w:rFonts w:ascii="Palatino Linotype" w:hAnsi="Palatino Linotype"/>
          <w:sz w:val="20"/>
          <w:szCs w:val="20"/>
        </w:rPr>
        <w:t>also has experience working for IBM Data Systems and the Broo</w:t>
      </w:r>
      <w:r w:rsidR="00702891">
        <w:rPr>
          <w:rFonts w:ascii="Palatino Linotype" w:hAnsi="Palatino Linotype"/>
          <w:sz w:val="20"/>
          <w:szCs w:val="20"/>
        </w:rPr>
        <w:t>k</w:t>
      </w:r>
      <w:r w:rsidR="00702891">
        <w:rPr>
          <w:rFonts w:ascii="Palatino Linotype" w:hAnsi="Palatino Linotype"/>
          <w:sz w:val="20"/>
          <w:szCs w:val="20"/>
        </w:rPr>
        <w:t>haven National Labor</w:t>
      </w:r>
      <w:r w:rsidR="00702891">
        <w:rPr>
          <w:rFonts w:ascii="Palatino Linotype" w:hAnsi="Palatino Linotype"/>
          <w:sz w:val="20"/>
          <w:szCs w:val="20"/>
        </w:rPr>
        <w:t>a</w:t>
      </w:r>
      <w:r w:rsidR="00702891">
        <w:rPr>
          <w:rFonts w:ascii="Palatino Linotype" w:hAnsi="Palatino Linotype"/>
          <w:sz w:val="20"/>
          <w:szCs w:val="20"/>
        </w:rPr>
        <w:t xml:space="preserve">tory. He </w:t>
      </w:r>
      <w:r w:rsidR="00186D68">
        <w:rPr>
          <w:rFonts w:ascii="Palatino Linotype" w:hAnsi="Palatino Linotype"/>
          <w:sz w:val="20"/>
          <w:szCs w:val="20"/>
        </w:rPr>
        <w:t xml:space="preserve">joined the faculty </w:t>
      </w:r>
      <w:r w:rsidR="00702891">
        <w:rPr>
          <w:rFonts w:ascii="Palatino Linotype" w:hAnsi="Palatino Linotype"/>
          <w:sz w:val="20"/>
          <w:szCs w:val="20"/>
        </w:rPr>
        <w:t>at Penn State</w:t>
      </w:r>
      <w:r w:rsidR="0083263D">
        <w:rPr>
          <w:rFonts w:ascii="Palatino Linotype" w:hAnsi="Palatino Linotype"/>
          <w:sz w:val="20"/>
          <w:szCs w:val="20"/>
        </w:rPr>
        <w:t xml:space="preserve"> Erie,</w:t>
      </w:r>
      <w:r w:rsidR="00702891">
        <w:rPr>
          <w:rFonts w:ascii="Palatino Linotype" w:hAnsi="Palatino Linotype"/>
          <w:sz w:val="20"/>
          <w:szCs w:val="20"/>
        </w:rPr>
        <w:t xml:space="preserve"> </w:t>
      </w:r>
      <w:r w:rsidR="0083263D">
        <w:rPr>
          <w:rFonts w:ascii="Palatino Linotype" w:hAnsi="Palatino Linotype"/>
          <w:sz w:val="20"/>
          <w:szCs w:val="20"/>
        </w:rPr>
        <w:t xml:space="preserve">The </w:t>
      </w:r>
      <w:r w:rsidR="00702891">
        <w:rPr>
          <w:rFonts w:ascii="Palatino Linotype" w:hAnsi="Palatino Linotype"/>
          <w:sz w:val="20"/>
          <w:szCs w:val="20"/>
        </w:rPr>
        <w:t>Behrend</w:t>
      </w:r>
      <w:r w:rsidR="0083263D">
        <w:rPr>
          <w:rFonts w:ascii="Palatino Linotype" w:hAnsi="Palatino Linotype"/>
          <w:sz w:val="20"/>
          <w:szCs w:val="20"/>
        </w:rPr>
        <w:t xml:space="preserve"> College</w:t>
      </w:r>
      <w:r w:rsidR="00702891">
        <w:rPr>
          <w:rFonts w:ascii="Palatino Linotype" w:hAnsi="Palatino Linotype"/>
          <w:sz w:val="20"/>
          <w:szCs w:val="20"/>
        </w:rPr>
        <w:t xml:space="preserve"> </w:t>
      </w:r>
      <w:r w:rsidR="00186D68">
        <w:rPr>
          <w:rFonts w:ascii="Palatino Linotype" w:hAnsi="Palatino Linotype"/>
          <w:sz w:val="20"/>
          <w:szCs w:val="20"/>
        </w:rPr>
        <w:t>in</w:t>
      </w:r>
      <w:r w:rsidR="00702891">
        <w:rPr>
          <w:rFonts w:ascii="Palatino Linotype" w:hAnsi="Palatino Linotype"/>
          <w:sz w:val="20"/>
          <w:szCs w:val="20"/>
        </w:rPr>
        <w:t xml:space="preserve"> 1994. </w:t>
      </w:r>
      <w:r w:rsidR="00BE267F">
        <w:rPr>
          <w:rFonts w:ascii="Palatino Linotype" w:hAnsi="Palatino Linotype"/>
          <w:sz w:val="20"/>
          <w:szCs w:val="20"/>
        </w:rPr>
        <w:t xml:space="preserve">Ralph </w:t>
      </w:r>
      <w:r w:rsidR="00702891" w:rsidRPr="00702891">
        <w:rPr>
          <w:rFonts w:ascii="Palatino Linotype" w:hAnsi="Palatino Linotype"/>
          <w:sz w:val="20"/>
          <w:szCs w:val="20"/>
        </w:rPr>
        <w:t>has experience teaching electronics and software d</w:t>
      </w:r>
      <w:r w:rsidR="00702891" w:rsidRPr="00702891">
        <w:rPr>
          <w:rFonts w:ascii="Palatino Linotype" w:hAnsi="Palatino Linotype"/>
          <w:sz w:val="20"/>
          <w:szCs w:val="20"/>
        </w:rPr>
        <w:t>e</w:t>
      </w:r>
      <w:r w:rsidR="00702891" w:rsidRPr="00702891">
        <w:rPr>
          <w:rFonts w:ascii="Palatino Linotype" w:hAnsi="Palatino Linotype"/>
          <w:sz w:val="20"/>
          <w:szCs w:val="20"/>
        </w:rPr>
        <w:t>sign, as well as teaching the capstone design course sequence in the electrical, computer, and software engineering programs.</w:t>
      </w:r>
      <w:r w:rsidR="00186D68">
        <w:rPr>
          <w:rFonts w:ascii="Palatino Linotype" w:hAnsi="Palatino Linotype"/>
          <w:sz w:val="20"/>
          <w:szCs w:val="20"/>
        </w:rPr>
        <w:t xml:space="preserve"> His research interests are in engineering design, i</w:t>
      </w:r>
      <w:r w:rsidR="00186D68">
        <w:rPr>
          <w:rFonts w:ascii="Palatino Linotype" w:hAnsi="Palatino Linotype"/>
          <w:sz w:val="20"/>
          <w:szCs w:val="20"/>
        </w:rPr>
        <w:t>m</w:t>
      </w:r>
      <w:r w:rsidR="00186D68">
        <w:rPr>
          <w:rFonts w:ascii="Palatino Linotype" w:hAnsi="Palatino Linotype"/>
          <w:sz w:val="20"/>
          <w:szCs w:val="20"/>
        </w:rPr>
        <w:t>age processing, machine vision, and signal proces</w:t>
      </w:r>
      <w:r w:rsidR="00186D68">
        <w:rPr>
          <w:rFonts w:ascii="Palatino Linotype" w:hAnsi="Palatino Linotype"/>
          <w:sz w:val="20"/>
          <w:szCs w:val="20"/>
        </w:rPr>
        <w:t>s</w:t>
      </w:r>
      <w:r w:rsidR="00186D68">
        <w:rPr>
          <w:rFonts w:ascii="Palatino Linotype" w:hAnsi="Palatino Linotype"/>
          <w:sz w:val="20"/>
          <w:szCs w:val="20"/>
        </w:rPr>
        <w:t xml:space="preserve">ing. </w:t>
      </w:r>
      <w:r w:rsidR="00702891" w:rsidRPr="00702891">
        <w:rPr>
          <w:rFonts w:ascii="Palatino Linotype" w:hAnsi="Palatino Linotype"/>
          <w:sz w:val="20"/>
          <w:szCs w:val="20"/>
        </w:rPr>
        <w:t xml:space="preserve">Ralph is </w:t>
      </w:r>
      <w:r w:rsidR="00122385">
        <w:rPr>
          <w:rFonts w:ascii="Palatino Linotype" w:hAnsi="Palatino Linotype"/>
          <w:sz w:val="20"/>
          <w:szCs w:val="20"/>
        </w:rPr>
        <w:t xml:space="preserve">currently Director of the School of Engineering at </w:t>
      </w:r>
      <w:r w:rsidR="00186D68">
        <w:rPr>
          <w:rFonts w:ascii="Palatino Linotype" w:hAnsi="Palatino Linotype"/>
          <w:sz w:val="20"/>
          <w:szCs w:val="20"/>
        </w:rPr>
        <w:t>Penn State Behrend</w:t>
      </w:r>
      <w:r w:rsidR="00122385">
        <w:rPr>
          <w:rFonts w:ascii="Palatino Linotype" w:hAnsi="Palatino Linotype"/>
          <w:sz w:val="20"/>
          <w:szCs w:val="20"/>
        </w:rPr>
        <w:t>. He</w:t>
      </w:r>
      <w:r w:rsidR="00186D68">
        <w:rPr>
          <w:rFonts w:ascii="Palatino Linotype" w:hAnsi="Palatino Linotype"/>
          <w:sz w:val="20"/>
          <w:szCs w:val="20"/>
        </w:rPr>
        <w:t xml:space="preserve"> also</w:t>
      </w:r>
      <w:r w:rsidR="00702891">
        <w:rPr>
          <w:rFonts w:ascii="Palatino Linotype" w:hAnsi="Palatino Linotype"/>
          <w:sz w:val="20"/>
          <w:szCs w:val="20"/>
        </w:rPr>
        <w:t xml:space="preserve"> serves as a program evaluator for ABET.</w:t>
      </w:r>
      <w:r w:rsidR="000D4128">
        <w:rPr>
          <w:rFonts w:ascii="Palatino Linotype" w:hAnsi="Palatino Linotype"/>
          <w:sz w:val="20"/>
          <w:szCs w:val="20"/>
        </w:rPr>
        <w:t xml:space="preserve"> </w:t>
      </w:r>
      <w:r w:rsidR="00186D68">
        <w:rPr>
          <w:rFonts w:ascii="Palatino Linotype" w:hAnsi="Palatino Linotype"/>
          <w:sz w:val="20"/>
          <w:szCs w:val="20"/>
        </w:rPr>
        <w:t xml:space="preserve">He </w:t>
      </w:r>
      <w:r w:rsidR="00163A44">
        <w:rPr>
          <w:rFonts w:ascii="Palatino Linotype" w:hAnsi="Palatino Linotype"/>
          <w:sz w:val="20"/>
          <w:szCs w:val="20"/>
        </w:rPr>
        <w:t xml:space="preserve">was awarded </w:t>
      </w:r>
      <w:r w:rsidR="00186D68">
        <w:rPr>
          <w:rFonts w:ascii="Palatino Linotype" w:hAnsi="Palatino Linotype"/>
          <w:sz w:val="20"/>
          <w:szCs w:val="20"/>
        </w:rPr>
        <w:t>a Fulbright Scholarship to study at the Brno University of Tec</w:t>
      </w:r>
      <w:r w:rsidR="00186D68">
        <w:rPr>
          <w:rFonts w:ascii="Palatino Linotype" w:hAnsi="Palatino Linotype"/>
          <w:sz w:val="20"/>
          <w:szCs w:val="20"/>
        </w:rPr>
        <w:t>h</w:t>
      </w:r>
      <w:r w:rsidR="00186D68">
        <w:rPr>
          <w:rFonts w:ascii="Palatino Linotype" w:hAnsi="Palatino Linotype"/>
          <w:sz w:val="20"/>
          <w:szCs w:val="20"/>
        </w:rPr>
        <w:t>nology in the Czech R</w:t>
      </w:r>
      <w:r w:rsidR="00186D68">
        <w:rPr>
          <w:rFonts w:ascii="Palatino Linotype" w:hAnsi="Palatino Linotype"/>
          <w:sz w:val="20"/>
          <w:szCs w:val="20"/>
        </w:rPr>
        <w:t>e</w:t>
      </w:r>
      <w:r w:rsidR="00186D68">
        <w:rPr>
          <w:rFonts w:ascii="Palatino Linotype" w:hAnsi="Palatino Linotype"/>
          <w:sz w:val="20"/>
          <w:szCs w:val="20"/>
        </w:rPr>
        <w:t>public in 2005.</w:t>
      </w:r>
    </w:p>
    <w:p w:rsidR="00702891" w:rsidRDefault="00702891" w:rsidP="00C832B3">
      <w:pPr>
        <w:jc w:val="both"/>
        <w:rPr>
          <w:rFonts w:ascii="Palatino Linotype" w:hAnsi="Palatino Linotype"/>
          <w:sz w:val="20"/>
          <w:szCs w:val="20"/>
        </w:rPr>
      </w:pPr>
    </w:p>
    <w:p w:rsidR="003A6471" w:rsidRDefault="003A6471" w:rsidP="00C832B3">
      <w:pPr>
        <w:jc w:val="both"/>
        <w:rPr>
          <w:rFonts w:ascii="Palatino Linotype" w:hAnsi="Palatino Linotype"/>
          <w:sz w:val="20"/>
          <w:szCs w:val="20"/>
        </w:rPr>
      </w:pPr>
    </w:p>
    <w:p w:rsidR="005A6896" w:rsidRDefault="006A6AE0" w:rsidP="00C832B3">
      <w:pPr>
        <w:jc w:val="both"/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13716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891" w:rsidRPr="00702891">
        <w:rPr>
          <w:rFonts w:ascii="Palatino Linotype" w:hAnsi="Palatino Linotype"/>
          <w:sz w:val="20"/>
          <w:szCs w:val="20"/>
        </w:rPr>
        <w:t xml:space="preserve">Chris Coulston </w:t>
      </w:r>
      <w:r w:rsidR="00B76020">
        <w:rPr>
          <w:rFonts w:ascii="Palatino Linotype" w:hAnsi="Palatino Linotype"/>
          <w:sz w:val="20"/>
          <w:szCs w:val="20"/>
        </w:rPr>
        <w:t>obtained</w:t>
      </w:r>
      <w:r w:rsidR="003A6471">
        <w:rPr>
          <w:rFonts w:ascii="Palatino Linotype" w:hAnsi="Palatino Linotype"/>
          <w:sz w:val="20"/>
          <w:szCs w:val="20"/>
        </w:rPr>
        <w:t xml:space="preserve"> his</w:t>
      </w:r>
      <w:r w:rsidR="00B76020">
        <w:rPr>
          <w:rFonts w:ascii="Palatino Linotype" w:hAnsi="Palatino Linotype"/>
          <w:sz w:val="20"/>
          <w:szCs w:val="20"/>
        </w:rPr>
        <w:t xml:space="preserve"> Ph.D. </w:t>
      </w:r>
      <w:r w:rsidR="00702891" w:rsidRPr="00702891">
        <w:rPr>
          <w:rFonts w:ascii="Palatino Linotype" w:hAnsi="Palatino Linotype"/>
          <w:sz w:val="20"/>
          <w:szCs w:val="20"/>
        </w:rPr>
        <w:t>in Computer Science and Enginee</w:t>
      </w:r>
      <w:r w:rsidR="00702891" w:rsidRPr="00702891">
        <w:rPr>
          <w:rFonts w:ascii="Palatino Linotype" w:hAnsi="Palatino Linotype"/>
          <w:sz w:val="20"/>
          <w:szCs w:val="20"/>
        </w:rPr>
        <w:t>r</w:t>
      </w:r>
      <w:r w:rsidR="00702891" w:rsidRPr="00702891">
        <w:rPr>
          <w:rFonts w:ascii="Palatino Linotype" w:hAnsi="Palatino Linotype"/>
          <w:sz w:val="20"/>
          <w:szCs w:val="20"/>
        </w:rPr>
        <w:t xml:space="preserve">ing </w:t>
      </w:r>
      <w:r w:rsidR="00B76020">
        <w:rPr>
          <w:rFonts w:ascii="Palatino Linotype" w:hAnsi="Palatino Linotype"/>
          <w:sz w:val="20"/>
          <w:szCs w:val="20"/>
        </w:rPr>
        <w:t>from the Pen</w:t>
      </w:r>
      <w:r w:rsidR="00B76020">
        <w:rPr>
          <w:rFonts w:ascii="Palatino Linotype" w:hAnsi="Palatino Linotype"/>
          <w:sz w:val="20"/>
          <w:szCs w:val="20"/>
        </w:rPr>
        <w:t>n</w:t>
      </w:r>
      <w:r w:rsidR="00B76020">
        <w:rPr>
          <w:rFonts w:ascii="Palatino Linotype" w:hAnsi="Palatino Linotype"/>
          <w:sz w:val="20"/>
          <w:szCs w:val="20"/>
        </w:rPr>
        <w:t>sylvania State University in 1999. He obtained his M.S. and B.S in Computer Engineering from the Pennsylvania State University in 1994 and 1992 respectively.</w:t>
      </w:r>
      <w:r w:rsidR="000D4128">
        <w:rPr>
          <w:rFonts w:ascii="Palatino Linotype" w:hAnsi="Palatino Linotype"/>
          <w:sz w:val="20"/>
          <w:szCs w:val="20"/>
        </w:rPr>
        <w:t xml:space="preserve"> </w:t>
      </w:r>
      <w:r w:rsidR="00BE267F">
        <w:rPr>
          <w:rFonts w:ascii="Palatino Linotype" w:hAnsi="Palatino Linotype"/>
          <w:sz w:val="20"/>
          <w:szCs w:val="20"/>
        </w:rPr>
        <w:t xml:space="preserve">Chris </w:t>
      </w:r>
      <w:r w:rsidR="003A6471">
        <w:rPr>
          <w:rFonts w:ascii="Palatino Linotype" w:hAnsi="Palatino Linotype"/>
          <w:sz w:val="20"/>
          <w:szCs w:val="20"/>
        </w:rPr>
        <w:t>h</w:t>
      </w:r>
      <w:r w:rsidR="00B76020">
        <w:rPr>
          <w:rFonts w:ascii="Palatino Linotype" w:hAnsi="Palatino Linotype"/>
          <w:sz w:val="20"/>
          <w:szCs w:val="20"/>
        </w:rPr>
        <w:t>as industr</w:t>
      </w:r>
      <w:r w:rsidR="00086142">
        <w:rPr>
          <w:rFonts w:ascii="Palatino Linotype" w:hAnsi="Palatino Linotype"/>
          <w:sz w:val="20"/>
          <w:szCs w:val="20"/>
        </w:rPr>
        <w:t>y</w:t>
      </w:r>
      <w:r w:rsidR="00B76020">
        <w:rPr>
          <w:rFonts w:ascii="Palatino Linotype" w:hAnsi="Palatino Linotype"/>
          <w:sz w:val="20"/>
          <w:szCs w:val="20"/>
        </w:rPr>
        <w:t xml:space="preserve"> exper</w:t>
      </w:r>
      <w:r w:rsidR="00B76020">
        <w:rPr>
          <w:rFonts w:ascii="Palatino Linotype" w:hAnsi="Palatino Linotype"/>
          <w:sz w:val="20"/>
          <w:szCs w:val="20"/>
        </w:rPr>
        <w:t>i</w:t>
      </w:r>
      <w:r w:rsidR="00B76020">
        <w:rPr>
          <w:rFonts w:ascii="Palatino Linotype" w:hAnsi="Palatino Linotype"/>
          <w:sz w:val="20"/>
          <w:szCs w:val="20"/>
        </w:rPr>
        <w:t>ence</w:t>
      </w:r>
      <w:r w:rsidR="003A6471">
        <w:rPr>
          <w:rFonts w:ascii="Palatino Linotype" w:hAnsi="Palatino Linotype"/>
          <w:sz w:val="20"/>
          <w:szCs w:val="20"/>
        </w:rPr>
        <w:t xml:space="preserve"> working for IBM in Manassas</w:t>
      </w:r>
      <w:r w:rsidR="00876771">
        <w:rPr>
          <w:rFonts w:ascii="Palatino Linotype" w:hAnsi="Palatino Linotype"/>
          <w:sz w:val="20"/>
          <w:szCs w:val="20"/>
        </w:rPr>
        <w:t>,</w:t>
      </w:r>
      <w:r w:rsidR="003A6471">
        <w:rPr>
          <w:rFonts w:ascii="Palatino Linotype" w:hAnsi="Palatino Linotype"/>
          <w:sz w:val="20"/>
          <w:szCs w:val="20"/>
        </w:rPr>
        <w:t xml:space="preserve"> VA</w:t>
      </w:r>
      <w:r w:rsidR="00B76020">
        <w:rPr>
          <w:rFonts w:ascii="Palatino Linotype" w:hAnsi="Palatino Linotype"/>
          <w:sz w:val="20"/>
          <w:szCs w:val="20"/>
        </w:rPr>
        <w:t xml:space="preserve"> and Accu</w:t>
      </w:r>
      <w:r w:rsidR="003A6471">
        <w:rPr>
          <w:rFonts w:ascii="Palatino Linotype" w:hAnsi="Palatino Linotype"/>
          <w:sz w:val="20"/>
          <w:szCs w:val="20"/>
        </w:rPr>
        <w:t>-</w:t>
      </w:r>
      <w:r w:rsidR="00B76020">
        <w:rPr>
          <w:rFonts w:ascii="Palatino Linotype" w:hAnsi="Palatino Linotype"/>
          <w:sz w:val="20"/>
          <w:szCs w:val="20"/>
        </w:rPr>
        <w:t>Weather</w:t>
      </w:r>
      <w:r w:rsidR="003A6471">
        <w:rPr>
          <w:rFonts w:ascii="Palatino Linotype" w:hAnsi="Palatino Linotype"/>
          <w:sz w:val="20"/>
          <w:szCs w:val="20"/>
        </w:rPr>
        <w:t xml:space="preserve"> in State College</w:t>
      </w:r>
      <w:r w:rsidR="00876771">
        <w:rPr>
          <w:rFonts w:ascii="Palatino Linotype" w:hAnsi="Palatino Linotype"/>
          <w:sz w:val="20"/>
          <w:szCs w:val="20"/>
        </w:rPr>
        <w:t>,</w:t>
      </w:r>
      <w:r w:rsidR="003A6471">
        <w:rPr>
          <w:rFonts w:ascii="Palatino Linotype" w:hAnsi="Palatino Linotype"/>
          <w:sz w:val="20"/>
          <w:szCs w:val="20"/>
        </w:rPr>
        <w:t xml:space="preserve"> PA</w:t>
      </w:r>
      <w:r w:rsidR="008C1684">
        <w:rPr>
          <w:rFonts w:ascii="Palatino Linotype" w:hAnsi="Palatino Linotype"/>
          <w:sz w:val="20"/>
          <w:szCs w:val="20"/>
        </w:rPr>
        <w:t xml:space="preserve">. </w:t>
      </w:r>
      <w:r w:rsidR="00B76020">
        <w:rPr>
          <w:rFonts w:ascii="Palatino Linotype" w:hAnsi="Palatino Linotype"/>
          <w:sz w:val="20"/>
          <w:szCs w:val="20"/>
        </w:rPr>
        <w:t>He joined the faculty at Penn State</w:t>
      </w:r>
      <w:r w:rsidR="0083263D">
        <w:rPr>
          <w:rFonts w:ascii="Palatino Linotype" w:hAnsi="Palatino Linotype"/>
          <w:sz w:val="20"/>
          <w:szCs w:val="20"/>
        </w:rPr>
        <w:t xml:space="preserve"> Erie,</w:t>
      </w:r>
      <w:r w:rsidR="00B76020">
        <w:rPr>
          <w:rFonts w:ascii="Palatino Linotype" w:hAnsi="Palatino Linotype"/>
          <w:sz w:val="20"/>
          <w:szCs w:val="20"/>
        </w:rPr>
        <w:t xml:space="preserve"> </w:t>
      </w:r>
      <w:r w:rsidR="0083263D">
        <w:rPr>
          <w:rFonts w:ascii="Palatino Linotype" w:hAnsi="Palatino Linotype"/>
          <w:sz w:val="20"/>
          <w:szCs w:val="20"/>
        </w:rPr>
        <w:t xml:space="preserve">The </w:t>
      </w:r>
      <w:r w:rsidR="00B76020">
        <w:rPr>
          <w:rFonts w:ascii="Palatino Linotype" w:hAnsi="Palatino Linotype"/>
          <w:sz w:val="20"/>
          <w:szCs w:val="20"/>
        </w:rPr>
        <w:t>Behrend</w:t>
      </w:r>
      <w:r w:rsidR="0083263D">
        <w:rPr>
          <w:rFonts w:ascii="Palatino Linotype" w:hAnsi="Palatino Linotype"/>
          <w:sz w:val="20"/>
          <w:szCs w:val="20"/>
        </w:rPr>
        <w:t xml:space="preserve"> Co</w:t>
      </w:r>
      <w:r w:rsidR="0083263D">
        <w:rPr>
          <w:rFonts w:ascii="Palatino Linotype" w:hAnsi="Palatino Linotype"/>
          <w:sz w:val="20"/>
          <w:szCs w:val="20"/>
        </w:rPr>
        <w:t>l</w:t>
      </w:r>
      <w:r w:rsidR="0083263D">
        <w:rPr>
          <w:rFonts w:ascii="Palatino Linotype" w:hAnsi="Palatino Linotype"/>
          <w:sz w:val="20"/>
          <w:szCs w:val="20"/>
        </w:rPr>
        <w:t>lege</w:t>
      </w:r>
      <w:r w:rsidR="00B76020">
        <w:rPr>
          <w:rFonts w:ascii="Palatino Linotype" w:hAnsi="Palatino Linotype"/>
          <w:sz w:val="20"/>
          <w:szCs w:val="20"/>
        </w:rPr>
        <w:t xml:space="preserve"> in 1999.</w:t>
      </w:r>
      <w:r w:rsidR="008C1684">
        <w:rPr>
          <w:rFonts w:ascii="Palatino Linotype" w:hAnsi="Palatino Linotype"/>
          <w:sz w:val="20"/>
          <w:szCs w:val="20"/>
        </w:rPr>
        <w:t xml:space="preserve"> </w:t>
      </w:r>
      <w:r w:rsidR="00B76020">
        <w:rPr>
          <w:rFonts w:ascii="Palatino Linotype" w:hAnsi="Palatino Linotype"/>
          <w:sz w:val="20"/>
          <w:szCs w:val="20"/>
        </w:rPr>
        <w:t xml:space="preserve">He </w:t>
      </w:r>
      <w:r w:rsidR="00702891" w:rsidRPr="00702891">
        <w:rPr>
          <w:rFonts w:ascii="Palatino Linotype" w:hAnsi="Palatino Linotype"/>
          <w:sz w:val="20"/>
          <w:szCs w:val="20"/>
        </w:rPr>
        <w:t>has exper</w:t>
      </w:r>
      <w:r w:rsidR="00702891" w:rsidRPr="00702891">
        <w:rPr>
          <w:rFonts w:ascii="Palatino Linotype" w:hAnsi="Palatino Linotype"/>
          <w:sz w:val="20"/>
          <w:szCs w:val="20"/>
        </w:rPr>
        <w:t>i</w:t>
      </w:r>
      <w:r w:rsidR="00702891" w:rsidRPr="00702891">
        <w:rPr>
          <w:rFonts w:ascii="Palatino Linotype" w:hAnsi="Palatino Linotype"/>
          <w:sz w:val="20"/>
          <w:szCs w:val="20"/>
        </w:rPr>
        <w:t>ence teaching design-oriented courses in digital systems, embedded system</w:t>
      </w:r>
      <w:r w:rsidR="00584996">
        <w:rPr>
          <w:rFonts w:ascii="Palatino Linotype" w:hAnsi="Palatino Linotype"/>
          <w:sz w:val="20"/>
          <w:szCs w:val="20"/>
        </w:rPr>
        <w:t>s,</w:t>
      </w:r>
      <w:r w:rsidR="00B76020">
        <w:rPr>
          <w:rFonts w:ascii="Palatino Linotype" w:hAnsi="Palatino Linotype"/>
          <w:sz w:val="20"/>
          <w:szCs w:val="20"/>
        </w:rPr>
        <w:t xml:space="preserve"> computer architecture</w:t>
      </w:r>
      <w:r w:rsidR="00584996">
        <w:rPr>
          <w:rFonts w:ascii="Palatino Linotype" w:hAnsi="Palatino Linotype"/>
          <w:sz w:val="20"/>
          <w:szCs w:val="20"/>
        </w:rPr>
        <w:t>, and</w:t>
      </w:r>
      <w:r w:rsidR="008C1684">
        <w:rPr>
          <w:rFonts w:ascii="Palatino Linotype" w:hAnsi="Palatino Linotype"/>
          <w:sz w:val="20"/>
          <w:szCs w:val="20"/>
        </w:rPr>
        <w:t xml:space="preserve"> </w:t>
      </w:r>
      <w:r w:rsidR="00B76020">
        <w:rPr>
          <w:rFonts w:ascii="Palatino Linotype" w:hAnsi="Palatino Linotype"/>
          <w:sz w:val="20"/>
          <w:szCs w:val="20"/>
        </w:rPr>
        <w:t>dat</w:t>
      </w:r>
      <w:r w:rsidR="00B76020">
        <w:rPr>
          <w:rFonts w:ascii="Palatino Linotype" w:hAnsi="Palatino Linotype"/>
          <w:sz w:val="20"/>
          <w:szCs w:val="20"/>
        </w:rPr>
        <w:t>a</w:t>
      </w:r>
      <w:r w:rsidR="00B76020">
        <w:rPr>
          <w:rFonts w:ascii="Palatino Linotype" w:hAnsi="Palatino Linotype"/>
          <w:sz w:val="20"/>
          <w:szCs w:val="20"/>
        </w:rPr>
        <w:t>base management systems.</w:t>
      </w:r>
      <w:r w:rsidR="008C1684">
        <w:rPr>
          <w:rFonts w:ascii="Palatino Linotype" w:hAnsi="Palatino Linotype"/>
          <w:sz w:val="20"/>
          <w:szCs w:val="20"/>
        </w:rPr>
        <w:t xml:space="preserve"> </w:t>
      </w:r>
      <w:r w:rsidR="00BE267F">
        <w:rPr>
          <w:rFonts w:ascii="Palatino Linotype" w:hAnsi="Palatino Linotype"/>
          <w:sz w:val="20"/>
          <w:szCs w:val="20"/>
        </w:rPr>
        <w:t xml:space="preserve">Chris’ </w:t>
      </w:r>
      <w:r w:rsidR="00B76020">
        <w:rPr>
          <w:rFonts w:ascii="Palatino Linotype" w:hAnsi="Palatino Linotype"/>
          <w:sz w:val="20"/>
          <w:szCs w:val="20"/>
        </w:rPr>
        <w:t>research interests are in Steiner tree routing alg</w:t>
      </w:r>
      <w:r w:rsidR="00584996">
        <w:rPr>
          <w:rFonts w:ascii="Palatino Linotype" w:hAnsi="Palatino Linotype"/>
          <w:sz w:val="20"/>
          <w:szCs w:val="20"/>
        </w:rPr>
        <w:t>orithms and</w:t>
      </w:r>
      <w:r w:rsidR="00B76020">
        <w:rPr>
          <w:rFonts w:ascii="Palatino Linotype" w:hAnsi="Palatino Linotype"/>
          <w:sz w:val="20"/>
          <w:szCs w:val="20"/>
        </w:rPr>
        <w:t xml:space="preserve"> </w:t>
      </w:r>
      <w:r w:rsidR="003A6471">
        <w:rPr>
          <w:rFonts w:ascii="Palatino Linotype" w:hAnsi="Palatino Linotype"/>
          <w:sz w:val="20"/>
          <w:szCs w:val="20"/>
        </w:rPr>
        <w:t>artificial life.</w:t>
      </w:r>
      <w:r w:rsidR="000D4128">
        <w:rPr>
          <w:rFonts w:ascii="Palatino Linotype" w:hAnsi="Palatino Linotype"/>
          <w:sz w:val="20"/>
          <w:szCs w:val="20"/>
        </w:rPr>
        <w:t xml:space="preserve"> </w:t>
      </w:r>
      <w:r w:rsidR="003A6471">
        <w:rPr>
          <w:rFonts w:ascii="Palatino Linotype" w:hAnsi="Palatino Linotype"/>
          <w:sz w:val="20"/>
          <w:szCs w:val="20"/>
        </w:rPr>
        <w:t xml:space="preserve">He </w:t>
      </w:r>
      <w:r w:rsidR="000D4128">
        <w:rPr>
          <w:rFonts w:ascii="Palatino Linotype" w:hAnsi="Palatino Linotype"/>
          <w:sz w:val="20"/>
          <w:szCs w:val="20"/>
        </w:rPr>
        <w:t xml:space="preserve">is </w:t>
      </w:r>
      <w:r w:rsidR="003A6471">
        <w:rPr>
          <w:rFonts w:ascii="Palatino Linotype" w:hAnsi="Palatino Linotype"/>
          <w:sz w:val="20"/>
          <w:szCs w:val="20"/>
        </w:rPr>
        <w:t xml:space="preserve">currently an </w:t>
      </w:r>
      <w:r w:rsidR="00122385">
        <w:rPr>
          <w:rFonts w:ascii="Palatino Linotype" w:hAnsi="Palatino Linotype"/>
          <w:sz w:val="20"/>
          <w:szCs w:val="20"/>
        </w:rPr>
        <w:t>A</w:t>
      </w:r>
      <w:r w:rsidR="003A6471">
        <w:rPr>
          <w:rFonts w:ascii="Palatino Linotype" w:hAnsi="Palatino Linotype"/>
          <w:sz w:val="20"/>
          <w:szCs w:val="20"/>
        </w:rPr>
        <w:t>ss</w:t>
      </w:r>
      <w:r w:rsidR="00907996">
        <w:rPr>
          <w:rFonts w:ascii="Palatino Linotype" w:hAnsi="Palatino Linotype"/>
          <w:sz w:val="20"/>
          <w:szCs w:val="20"/>
        </w:rPr>
        <w:t>ociate</w:t>
      </w:r>
      <w:r w:rsidR="003A6471">
        <w:rPr>
          <w:rFonts w:ascii="Palatino Linotype" w:hAnsi="Palatino Linotype"/>
          <w:sz w:val="20"/>
          <w:szCs w:val="20"/>
        </w:rPr>
        <w:t xml:space="preserve"> </w:t>
      </w:r>
      <w:r w:rsidR="00122385">
        <w:rPr>
          <w:rFonts w:ascii="Palatino Linotype" w:hAnsi="Palatino Linotype"/>
          <w:sz w:val="20"/>
          <w:szCs w:val="20"/>
        </w:rPr>
        <w:t>P</w:t>
      </w:r>
      <w:r w:rsidR="003A6471">
        <w:rPr>
          <w:rFonts w:ascii="Palatino Linotype" w:hAnsi="Palatino Linotype"/>
          <w:sz w:val="20"/>
          <w:szCs w:val="20"/>
        </w:rPr>
        <w:t>r</w:t>
      </w:r>
      <w:r w:rsidR="003A6471">
        <w:rPr>
          <w:rFonts w:ascii="Palatino Linotype" w:hAnsi="Palatino Linotype"/>
          <w:sz w:val="20"/>
          <w:szCs w:val="20"/>
        </w:rPr>
        <w:t>o</w:t>
      </w:r>
      <w:r w:rsidR="003A6471">
        <w:rPr>
          <w:rFonts w:ascii="Palatino Linotype" w:hAnsi="Palatino Linotype"/>
          <w:sz w:val="20"/>
          <w:szCs w:val="20"/>
        </w:rPr>
        <w:t xml:space="preserve">fessor </w:t>
      </w:r>
      <w:r w:rsidR="00122385">
        <w:rPr>
          <w:rFonts w:ascii="Palatino Linotype" w:hAnsi="Palatino Linotype"/>
          <w:sz w:val="20"/>
          <w:szCs w:val="20"/>
        </w:rPr>
        <w:t>of</w:t>
      </w:r>
      <w:r w:rsidR="003A6471">
        <w:rPr>
          <w:rFonts w:ascii="Palatino Linotype" w:hAnsi="Palatino Linotype"/>
          <w:sz w:val="20"/>
          <w:szCs w:val="20"/>
        </w:rPr>
        <w:t xml:space="preserve"> Electrical</w:t>
      </w:r>
      <w:r w:rsidR="00122385">
        <w:rPr>
          <w:rFonts w:ascii="Palatino Linotype" w:hAnsi="Palatino Linotype"/>
          <w:sz w:val="20"/>
          <w:szCs w:val="20"/>
        </w:rPr>
        <w:t xml:space="preserve"> and </w:t>
      </w:r>
      <w:r w:rsidR="003A6471">
        <w:rPr>
          <w:rFonts w:ascii="Palatino Linotype" w:hAnsi="Palatino Linotype"/>
          <w:sz w:val="20"/>
          <w:szCs w:val="20"/>
        </w:rPr>
        <w:t xml:space="preserve">Computer </w:t>
      </w:r>
      <w:r w:rsidR="00122385">
        <w:rPr>
          <w:rFonts w:ascii="Palatino Linotype" w:hAnsi="Palatino Linotype"/>
          <w:sz w:val="20"/>
          <w:szCs w:val="20"/>
        </w:rPr>
        <w:t>at Penn State Behrend and also serves as Chairperson of the program.</w:t>
      </w:r>
    </w:p>
    <w:sectPr w:rsidR="005A6896" w:rsidSect="00C64AD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3060" w:bottom="3600" w:left="1260" w:header="720" w:footer="720" w:gutter="0"/>
      <w:pgNumType w:start="28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7DA4" w:rsidRDefault="00B37DA4">
      <w:r>
        <w:separator/>
      </w:r>
    </w:p>
  </w:endnote>
  <w:endnote w:type="continuationSeparator" w:id="0">
    <w:p w:rsidR="00B37DA4" w:rsidRDefault="00B3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2D5" w:rsidRDefault="00EF42D5" w:rsidP="00C4185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2D5" w:rsidRDefault="00EF42D5" w:rsidP="00C4185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2D5" w:rsidRPr="005136D5" w:rsidRDefault="00EF42D5" w:rsidP="00BF3E83">
    <w:pPr>
      <w:pStyle w:val="Footer"/>
      <w:ind w:firstLine="360"/>
      <w:jc w:val="right"/>
      <w:rPr>
        <w:rFonts w:ascii="Arial" w:hAnsi="Arial" w:cs="Arial"/>
        <w:b/>
      </w:rPr>
    </w:pPr>
    <w:r w:rsidRPr="006A3AAE">
      <w:rPr>
        <w:rFonts w:ascii="Arial" w:hAnsi="Arial" w:cs="Arial"/>
        <w:sz w:val="20"/>
        <w:szCs w:val="20"/>
      </w:rPr>
      <w:tab/>
    </w:r>
  </w:p>
  <w:p w:rsidR="00EF42D5" w:rsidRDefault="00EF4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7DA4" w:rsidRDefault="00B37DA4">
      <w:r>
        <w:separator/>
      </w:r>
    </w:p>
  </w:footnote>
  <w:footnote w:type="continuationSeparator" w:id="0">
    <w:p w:rsidR="00B37DA4" w:rsidRDefault="00B37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2D5" w:rsidRPr="00BF3E83" w:rsidRDefault="00EF42D5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>
      <w:rPr>
        <w:rStyle w:val="PageNumber"/>
        <w:rFonts w:ascii="Arial" w:hAnsi="Arial" w:cs="Arial"/>
        <w:b/>
        <w:noProof/>
      </w:rPr>
      <w:t>ii</w:t>
    </w:r>
    <w:r w:rsidRPr="00BF3E83">
      <w:rPr>
        <w:rStyle w:val="PageNumber"/>
        <w:rFonts w:ascii="Arial" w:hAnsi="Arial" w:cs="Arial"/>
        <w:b/>
      </w:rPr>
      <w:fldChar w:fldCharType="end"/>
    </w:r>
  </w:p>
  <w:p w:rsidR="00EF42D5" w:rsidRPr="00464F31" w:rsidRDefault="00EF42D5" w:rsidP="001C6E40">
    <w:pPr>
      <w:pStyle w:val="Header"/>
      <w:spacing w:before="20"/>
      <w:ind w:right="360" w:firstLine="504"/>
      <w:rPr>
        <w:rFonts w:ascii="Arial" w:hAnsi="Arial" w:cs="Arial"/>
        <w:b/>
        <w:sz w:val="18"/>
        <w:szCs w:val="18"/>
      </w:rPr>
    </w:pPr>
    <w:r w:rsidRPr="00464F31">
      <w:rPr>
        <w:rFonts w:ascii="Arial" w:hAnsi="Arial" w:cs="Arial"/>
        <w:b/>
        <w:sz w:val="18"/>
        <w:szCs w:val="18"/>
      </w:rPr>
      <w:t>Design for Electrical and Computer Engineers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2D5" w:rsidRPr="00BF3E83" w:rsidRDefault="00EF42D5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>
      <w:rPr>
        <w:rStyle w:val="PageNumber"/>
        <w:rFonts w:ascii="Arial" w:hAnsi="Arial" w:cs="Arial"/>
        <w:b/>
        <w:noProof/>
      </w:rPr>
      <w:t>v</w:t>
    </w:r>
    <w:r w:rsidRPr="00BF3E83">
      <w:rPr>
        <w:rStyle w:val="PageNumber"/>
        <w:rFonts w:ascii="Arial" w:hAnsi="Arial" w:cs="Arial"/>
        <w:b/>
      </w:rPr>
      <w:fldChar w:fldCharType="end"/>
    </w:r>
  </w:p>
  <w:p w:rsidR="00EF42D5" w:rsidRPr="00464F31" w:rsidRDefault="00EF42D5" w:rsidP="001C6E40">
    <w:pPr>
      <w:pStyle w:val="Header"/>
      <w:spacing w:before="20"/>
      <w:ind w:right="547" w:firstLine="360"/>
      <w:jc w:val="right"/>
      <w:rPr>
        <w:rFonts w:ascii="Arial" w:hAnsi="Arial" w:cs="Arial"/>
        <w:b/>
        <w:sz w:val="18"/>
        <w:szCs w:val="18"/>
      </w:rPr>
    </w:pPr>
    <w:r w:rsidRPr="00464F31">
      <w:rPr>
        <w:rFonts w:ascii="Arial" w:hAnsi="Arial" w:cs="Arial"/>
        <w:b/>
        <w:sz w:val="18"/>
        <w:szCs w:val="18"/>
      </w:rPr>
      <w:t>Preface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F80F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4673E3"/>
    <w:multiLevelType w:val="multilevel"/>
    <w:tmpl w:val="443039C4"/>
    <w:lvl w:ilvl="0">
      <w:start w:val="1"/>
      <w:numFmt w:val="decimal"/>
      <w:lvlText w:val="Chapter %1"/>
      <w:lvlJc w:val="left"/>
      <w:pPr>
        <w:tabs>
          <w:tab w:val="num" w:pos="432"/>
        </w:tabs>
        <w:ind w:left="0" w:firstLine="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342BA9"/>
    <w:multiLevelType w:val="hybridMultilevel"/>
    <w:tmpl w:val="6654F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F58F9"/>
    <w:multiLevelType w:val="multilevel"/>
    <w:tmpl w:val="CBD4F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85CC5"/>
    <w:multiLevelType w:val="hybridMultilevel"/>
    <w:tmpl w:val="B994F2C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E42511"/>
    <w:multiLevelType w:val="hybridMultilevel"/>
    <w:tmpl w:val="5F76C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D72"/>
    <w:multiLevelType w:val="hybridMultilevel"/>
    <w:tmpl w:val="7A429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403"/>
    <w:multiLevelType w:val="multilevel"/>
    <w:tmpl w:val="4954A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B6A26"/>
    <w:multiLevelType w:val="hybridMultilevel"/>
    <w:tmpl w:val="E14A8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70B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E8D2D68"/>
    <w:multiLevelType w:val="hybridMultilevel"/>
    <w:tmpl w:val="358A5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C6661"/>
    <w:multiLevelType w:val="hybridMultilevel"/>
    <w:tmpl w:val="ADECC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99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4BA2754"/>
    <w:multiLevelType w:val="multilevel"/>
    <w:tmpl w:val="E03ACAA2"/>
    <w:lvl w:ilvl="0">
      <w:start w:val="1"/>
      <w:numFmt w:val="decimal"/>
      <w:lvlText w:val="Chapter 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7BA5404"/>
    <w:multiLevelType w:val="hybridMultilevel"/>
    <w:tmpl w:val="F000C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6142E"/>
    <w:multiLevelType w:val="hybridMultilevel"/>
    <w:tmpl w:val="C0C85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A5C41"/>
    <w:multiLevelType w:val="hybridMultilevel"/>
    <w:tmpl w:val="CBD4F92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21F7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1DF693E"/>
    <w:multiLevelType w:val="hybridMultilevel"/>
    <w:tmpl w:val="5C6AE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D91"/>
    <w:multiLevelType w:val="hybridMultilevel"/>
    <w:tmpl w:val="3CD64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36037"/>
    <w:multiLevelType w:val="hybridMultilevel"/>
    <w:tmpl w:val="C5561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258F4"/>
    <w:multiLevelType w:val="hybridMultilevel"/>
    <w:tmpl w:val="A46065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321328"/>
    <w:multiLevelType w:val="hybridMultilevel"/>
    <w:tmpl w:val="288CF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703"/>
    <w:multiLevelType w:val="hybridMultilevel"/>
    <w:tmpl w:val="04D0F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A6955"/>
    <w:multiLevelType w:val="multilevel"/>
    <w:tmpl w:val="7A4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02C5A"/>
    <w:multiLevelType w:val="multilevel"/>
    <w:tmpl w:val="04D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327E2"/>
    <w:multiLevelType w:val="hybridMultilevel"/>
    <w:tmpl w:val="9E68A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E3F23"/>
    <w:multiLevelType w:val="multilevel"/>
    <w:tmpl w:val="2F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4F7B2D"/>
    <w:multiLevelType w:val="hybridMultilevel"/>
    <w:tmpl w:val="2F6A7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F206A5"/>
    <w:multiLevelType w:val="hybridMultilevel"/>
    <w:tmpl w:val="3A066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42153"/>
    <w:multiLevelType w:val="hybridMultilevel"/>
    <w:tmpl w:val="4954ADB2"/>
    <w:lvl w:ilvl="0" w:tplc="E996C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D8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2FB3D45"/>
    <w:multiLevelType w:val="hybridMultilevel"/>
    <w:tmpl w:val="73AA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E709D"/>
    <w:multiLevelType w:val="multilevel"/>
    <w:tmpl w:val="2F6A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C60AA4"/>
    <w:multiLevelType w:val="hybridMultilevel"/>
    <w:tmpl w:val="DF66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A773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44407B"/>
    <w:multiLevelType w:val="multilevel"/>
    <w:tmpl w:val="A4606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063D6D"/>
    <w:multiLevelType w:val="multilevel"/>
    <w:tmpl w:val="2F6A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71E5E"/>
    <w:multiLevelType w:val="hybridMultilevel"/>
    <w:tmpl w:val="7C5E8A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4E36CE"/>
    <w:multiLevelType w:val="hybridMultilevel"/>
    <w:tmpl w:val="8F02B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B3724C"/>
    <w:multiLevelType w:val="hybridMultilevel"/>
    <w:tmpl w:val="1B2480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09018A2"/>
    <w:multiLevelType w:val="multilevel"/>
    <w:tmpl w:val="DBD29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1D65C2B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CB86754"/>
    <w:multiLevelType w:val="multilevel"/>
    <w:tmpl w:val="7C5E8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292E4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31402108">
    <w:abstractNumId w:val="30"/>
  </w:num>
  <w:num w:numId="2" w16cid:durableId="1300840618">
    <w:abstractNumId w:val="7"/>
  </w:num>
  <w:num w:numId="3" w16cid:durableId="1941988975">
    <w:abstractNumId w:val="26"/>
  </w:num>
  <w:num w:numId="4" w16cid:durableId="1786462130">
    <w:abstractNumId w:val="41"/>
  </w:num>
  <w:num w:numId="5" w16cid:durableId="1633242779">
    <w:abstractNumId w:val="17"/>
  </w:num>
  <w:num w:numId="6" w16cid:durableId="1623609637">
    <w:abstractNumId w:val="0"/>
  </w:num>
  <w:num w:numId="7" w16cid:durableId="1102998304">
    <w:abstractNumId w:val="29"/>
  </w:num>
  <w:num w:numId="8" w16cid:durableId="126094112">
    <w:abstractNumId w:val="12"/>
  </w:num>
  <w:num w:numId="9" w16cid:durableId="138767802">
    <w:abstractNumId w:val="31"/>
  </w:num>
  <w:num w:numId="10" w16cid:durableId="1417432799">
    <w:abstractNumId w:val="28"/>
  </w:num>
  <w:num w:numId="11" w16cid:durableId="286200152">
    <w:abstractNumId w:val="27"/>
  </w:num>
  <w:num w:numId="12" w16cid:durableId="5447079">
    <w:abstractNumId w:val="39"/>
  </w:num>
  <w:num w:numId="13" w16cid:durableId="1161849681">
    <w:abstractNumId w:val="14"/>
  </w:num>
  <w:num w:numId="14" w16cid:durableId="1159614634">
    <w:abstractNumId w:val="23"/>
  </w:num>
  <w:num w:numId="15" w16cid:durableId="1512404078">
    <w:abstractNumId w:val="5"/>
  </w:num>
  <w:num w:numId="16" w16cid:durableId="1788574206">
    <w:abstractNumId w:val="32"/>
  </w:num>
  <w:num w:numId="17" w16cid:durableId="1766726831">
    <w:abstractNumId w:val="6"/>
  </w:num>
  <w:num w:numId="18" w16cid:durableId="637883578">
    <w:abstractNumId w:val="11"/>
  </w:num>
  <w:num w:numId="19" w16cid:durableId="820773052">
    <w:abstractNumId w:val="20"/>
  </w:num>
  <w:num w:numId="20" w16cid:durableId="1369842856">
    <w:abstractNumId w:val="10"/>
  </w:num>
  <w:num w:numId="21" w16cid:durableId="1914973264">
    <w:abstractNumId w:val="24"/>
  </w:num>
  <w:num w:numId="22" w16cid:durableId="781194666">
    <w:abstractNumId w:val="37"/>
  </w:num>
  <w:num w:numId="23" w16cid:durableId="1047804297">
    <w:abstractNumId w:val="21"/>
  </w:num>
  <w:num w:numId="24" w16cid:durableId="1981879389">
    <w:abstractNumId w:val="4"/>
  </w:num>
  <w:num w:numId="25" w16cid:durableId="1809087889">
    <w:abstractNumId w:val="36"/>
  </w:num>
  <w:num w:numId="26" w16cid:durableId="168565171">
    <w:abstractNumId w:val="38"/>
  </w:num>
  <w:num w:numId="27" w16cid:durableId="205216259">
    <w:abstractNumId w:val="43"/>
  </w:num>
  <w:num w:numId="28" w16cid:durableId="1856113671">
    <w:abstractNumId w:val="33"/>
  </w:num>
  <w:num w:numId="29" w16cid:durableId="283268596">
    <w:abstractNumId w:val="2"/>
  </w:num>
  <w:num w:numId="30" w16cid:durableId="663969381">
    <w:abstractNumId w:val="35"/>
  </w:num>
  <w:num w:numId="31" w16cid:durableId="41293240">
    <w:abstractNumId w:val="44"/>
  </w:num>
  <w:num w:numId="32" w16cid:durableId="1699962239">
    <w:abstractNumId w:val="42"/>
  </w:num>
  <w:num w:numId="33" w16cid:durableId="497577228">
    <w:abstractNumId w:val="9"/>
  </w:num>
  <w:num w:numId="34" w16cid:durableId="634264571">
    <w:abstractNumId w:val="16"/>
  </w:num>
  <w:num w:numId="35" w16cid:durableId="652871827">
    <w:abstractNumId w:val="3"/>
  </w:num>
  <w:num w:numId="36" w16cid:durableId="344479714">
    <w:abstractNumId w:val="8"/>
  </w:num>
  <w:num w:numId="37" w16cid:durableId="1217089438">
    <w:abstractNumId w:val="40"/>
  </w:num>
  <w:num w:numId="38" w16cid:durableId="352264269">
    <w:abstractNumId w:val="25"/>
  </w:num>
  <w:num w:numId="39" w16cid:durableId="1480413898">
    <w:abstractNumId w:val="13"/>
  </w:num>
  <w:num w:numId="40" w16cid:durableId="1565290454">
    <w:abstractNumId w:val="1"/>
  </w:num>
  <w:num w:numId="41" w16cid:durableId="958728294">
    <w:abstractNumId w:val="19"/>
  </w:num>
  <w:num w:numId="42" w16cid:durableId="1376463326">
    <w:abstractNumId w:val="15"/>
  </w:num>
  <w:num w:numId="43" w16cid:durableId="1692028061">
    <w:abstractNumId w:val="34"/>
  </w:num>
  <w:num w:numId="44" w16cid:durableId="2041785796">
    <w:abstractNumId w:val="18"/>
  </w:num>
  <w:num w:numId="45" w16cid:durableId="16947266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consecutiveHyphenLimit w:val="2"/>
  <w:evenAndOddHeaders/>
  <w:drawingGridHorizontalSpacing w:val="72"/>
  <w:drawingGridVerticalSpacing w:val="7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E"/>
    <w:rsid w:val="00003141"/>
    <w:rsid w:val="000035B6"/>
    <w:rsid w:val="000039B2"/>
    <w:rsid w:val="0000457F"/>
    <w:rsid w:val="0001147A"/>
    <w:rsid w:val="000136AC"/>
    <w:rsid w:val="00014D81"/>
    <w:rsid w:val="00015D9E"/>
    <w:rsid w:val="000232ED"/>
    <w:rsid w:val="000232F6"/>
    <w:rsid w:val="00025541"/>
    <w:rsid w:val="000268BF"/>
    <w:rsid w:val="00027096"/>
    <w:rsid w:val="00027398"/>
    <w:rsid w:val="00030A0C"/>
    <w:rsid w:val="00032B26"/>
    <w:rsid w:val="00032F53"/>
    <w:rsid w:val="00035470"/>
    <w:rsid w:val="00042BCB"/>
    <w:rsid w:val="00044344"/>
    <w:rsid w:val="000460C1"/>
    <w:rsid w:val="000465C3"/>
    <w:rsid w:val="00052913"/>
    <w:rsid w:val="00054A01"/>
    <w:rsid w:val="00060040"/>
    <w:rsid w:val="00061576"/>
    <w:rsid w:val="00064F6C"/>
    <w:rsid w:val="00065E4A"/>
    <w:rsid w:val="000673BB"/>
    <w:rsid w:val="0007112E"/>
    <w:rsid w:val="000713E3"/>
    <w:rsid w:val="000743F5"/>
    <w:rsid w:val="00074C87"/>
    <w:rsid w:val="000768E2"/>
    <w:rsid w:val="00077C54"/>
    <w:rsid w:val="0008577C"/>
    <w:rsid w:val="00085E8A"/>
    <w:rsid w:val="00086142"/>
    <w:rsid w:val="000874C7"/>
    <w:rsid w:val="00092432"/>
    <w:rsid w:val="000925F9"/>
    <w:rsid w:val="0009404D"/>
    <w:rsid w:val="00095A26"/>
    <w:rsid w:val="00095FEC"/>
    <w:rsid w:val="00096946"/>
    <w:rsid w:val="000978DE"/>
    <w:rsid w:val="000A064E"/>
    <w:rsid w:val="000A461D"/>
    <w:rsid w:val="000B34AD"/>
    <w:rsid w:val="000B39FE"/>
    <w:rsid w:val="000B493D"/>
    <w:rsid w:val="000B4E5E"/>
    <w:rsid w:val="000B60A2"/>
    <w:rsid w:val="000B6355"/>
    <w:rsid w:val="000B6E9A"/>
    <w:rsid w:val="000C0407"/>
    <w:rsid w:val="000C104A"/>
    <w:rsid w:val="000C2458"/>
    <w:rsid w:val="000C2A89"/>
    <w:rsid w:val="000C68F4"/>
    <w:rsid w:val="000C6B1A"/>
    <w:rsid w:val="000C7921"/>
    <w:rsid w:val="000D31E9"/>
    <w:rsid w:val="000D4128"/>
    <w:rsid w:val="000E0AC8"/>
    <w:rsid w:val="000E2492"/>
    <w:rsid w:val="000E2947"/>
    <w:rsid w:val="000E4584"/>
    <w:rsid w:val="000E4D00"/>
    <w:rsid w:val="000E75B6"/>
    <w:rsid w:val="000F017C"/>
    <w:rsid w:val="000F50B7"/>
    <w:rsid w:val="000F7E3F"/>
    <w:rsid w:val="001004BB"/>
    <w:rsid w:val="00101261"/>
    <w:rsid w:val="0011045C"/>
    <w:rsid w:val="00111EC0"/>
    <w:rsid w:val="001133B2"/>
    <w:rsid w:val="001134B0"/>
    <w:rsid w:val="00113FC4"/>
    <w:rsid w:val="00116A2C"/>
    <w:rsid w:val="001208E0"/>
    <w:rsid w:val="00122385"/>
    <w:rsid w:val="001247DC"/>
    <w:rsid w:val="001254FC"/>
    <w:rsid w:val="00125DDB"/>
    <w:rsid w:val="00130503"/>
    <w:rsid w:val="00131495"/>
    <w:rsid w:val="00131A7B"/>
    <w:rsid w:val="00134125"/>
    <w:rsid w:val="0013421D"/>
    <w:rsid w:val="0013552E"/>
    <w:rsid w:val="00136B11"/>
    <w:rsid w:val="001408EB"/>
    <w:rsid w:val="00142558"/>
    <w:rsid w:val="001452B2"/>
    <w:rsid w:val="00153F11"/>
    <w:rsid w:val="00154A08"/>
    <w:rsid w:val="00156661"/>
    <w:rsid w:val="00163118"/>
    <w:rsid w:val="00163A44"/>
    <w:rsid w:val="00163EF9"/>
    <w:rsid w:val="00166199"/>
    <w:rsid w:val="0016666B"/>
    <w:rsid w:val="001773CB"/>
    <w:rsid w:val="001777D5"/>
    <w:rsid w:val="0017795B"/>
    <w:rsid w:val="00181A54"/>
    <w:rsid w:val="0018221F"/>
    <w:rsid w:val="00182A77"/>
    <w:rsid w:val="001836D4"/>
    <w:rsid w:val="00184E93"/>
    <w:rsid w:val="001859F7"/>
    <w:rsid w:val="00186406"/>
    <w:rsid w:val="001867FB"/>
    <w:rsid w:val="00186D14"/>
    <w:rsid w:val="00186D68"/>
    <w:rsid w:val="00191BA9"/>
    <w:rsid w:val="001926F6"/>
    <w:rsid w:val="00192EB8"/>
    <w:rsid w:val="00196634"/>
    <w:rsid w:val="001972B9"/>
    <w:rsid w:val="001A1781"/>
    <w:rsid w:val="001A3463"/>
    <w:rsid w:val="001A6A90"/>
    <w:rsid w:val="001A6E59"/>
    <w:rsid w:val="001B1275"/>
    <w:rsid w:val="001B1D8D"/>
    <w:rsid w:val="001B5505"/>
    <w:rsid w:val="001B5B77"/>
    <w:rsid w:val="001B7B7D"/>
    <w:rsid w:val="001B7E58"/>
    <w:rsid w:val="001C3F73"/>
    <w:rsid w:val="001C6E40"/>
    <w:rsid w:val="001D1948"/>
    <w:rsid w:val="001D302F"/>
    <w:rsid w:val="001D4662"/>
    <w:rsid w:val="001D47FB"/>
    <w:rsid w:val="001D6C94"/>
    <w:rsid w:val="001E1279"/>
    <w:rsid w:val="001F35B2"/>
    <w:rsid w:val="001F716B"/>
    <w:rsid w:val="00200738"/>
    <w:rsid w:val="002020F3"/>
    <w:rsid w:val="002028FF"/>
    <w:rsid w:val="0020503C"/>
    <w:rsid w:val="002059AE"/>
    <w:rsid w:val="00206D89"/>
    <w:rsid w:val="00210ECB"/>
    <w:rsid w:val="00212104"/>
    <w:rsid w:val="00216CC5"/>
    <w:rsid w:val="002173E3"/>
    <w:rsid w:val="00217667"/>
    <w:rsid w:val="00217694"/>
    <w:rsid w:val="002227AB"/>
    <w:rsid w:val="00222C40"/>
    <w:rsid w:val="00230C14"/>
    <w:rsid w:val="002324E7"/>
    <w:rsid w:val="00232AD4"/>
    <w:rsid w:val="002352B2"/>
    <w:rsid w:val="00242A42"/>
    <w:rsid w:val="00242F68"/>
    <w:rsid w:val="00243BE0"/>
    <w:rsid w:val="0024736C"/>
    <w:rsid w:val="002530CC"/>
    <w:rsid w:val="00253D80"/>
    <w:rsid w:val="002541D9"/>
    <w:rsid w:val="00254BF8"/>
    <w:rsid w:val="0025792F"/>
    <w:rsid w:val="00260CE2"/>
    <w:rsid w:val="0026171F"/>
    <w:rsid w:val="0026178E"/>
    <w:rsid w:val="00261E84"/>
    <w:rsid w:val="0026307C"/>
    <w:rsid w:val="00265009"/>
    <w:rsid w:val="002656D8"/>
    <w:rsid w:val="0027370D"/>
    <w:rsid w:val="002742BB"/>
    <w:rsid w:val="0027444B"/>
    <w:rsid w:val="002756B5"/>
    <w:rsid w:val="0027572C"/>
    <w:rsid w:val="002759A6"/>
    <w:rsid w:val="00275A79"/>
    <w:rsid w:val="00277F7A"/>
    <w:rsid w:val="002811D7"/>
    <w:rsid w:val="00282FE4"/>
    <w:rsid w:val="00283F3C"/>
    <w:rsid w:val="00284510"/>
    <w:rsid w:val="00284EEF"/>
    <w:rsid w:val="002879B3"/>
    <w:rsid w:val="00292E7C"/>
    <w:rsid w:val="00294CF4"/>
    <w:rsid w:val="0029600A"/>
    <w:rsid w:val="002B19F3"/>
    <w:rsid w:val="002B24AF"/>
    <w:rsid w:val="002B2711"/>
    <w:rsid w:val="002B2792"/>
    <w:rsid w:val="002B2F09"/>
    <w:rsid w:val="002C321A"/>
    <w:rsid w:val="002C50DE"/>
    <w:rsid w:val="002D0C71"/>
    <w:rsid w:val="002D3D4D"/>
    <w:rsid w:val="002D5BA0"/>
    <w:rsid w:val="002E1DE8"/>
    <w:rsid w:val="002E2E5F"/>
    <w:rsid w:val="002E59B5"/>
    <w:rsid w:val="002E78CB"/>
    <w:rsid w:val="002F0CF9"/>
    <w:rsid w:val="002F295E"/>
    <w:rsid w:val="002F4388"/>
    <w:rsid w:val="002F571F"/>
    <w:rsid w:val="002F6CF3"/>
    <w:rsid w:val="00300523"/>
    <w:rsid w:val="003014A9"/>
    <w:rsid w:val="00301789"/>
    <w:rsid w:val="003034FC"/>
    <w:rsid w:val="003135EA"/>
    <w:rsid w:val="00320653"/>
    <w:rsid w:val="003206F1"/>
    <w:rsid w:val="00320862"/>
    <w:rsid w:val="0032097B"/>
    <w:rsid w:val="00320EB6"/>
    <w:rsid w:val="00321262"/>
    <w:rsid w:val="00322F1E"/>
    <w:rsid w:val="003247B8"/>
    <w:rsid w:val="00324D93"/>
    <w:rsid w:val="003256B4"/>
    <w:rsid w:val="0033205E"/>
    <w:rsid w:val="003356E8"/>
    <w:rsid w:val="0034331A"/>
    <w:rsid w:val="003458B0"/>
    <w:rsid w:val="00353A1D"/>
    <w:rsid w:val="00355540"/>
    <w:rsid w:val="00355EAA"/>
    <w:rsid w:val="00356ECD"/>
    <w:rsid w:val="003639E6"/>
    <w:rsid w:val="00363C59"/>
    <w:rsid w:val="00364619"/>
    <w:rsid w:val="00366049"/>
    <w:rsid w:val="00366481"/>
    <w:rsid w:val="003669EF"/>
    <w:rsid w:val="00366A4D"/>
    <w:rsid w:val="00370F7D"/>
    <w:rsid w:val="0037298A"/>
    <w:rsid w:val="00372D3C"/>
    <w:rsid w:val="00373973"/>
    <w:rsid w:val="00381CC3"/>
    <w:rsid w:val="0038309D"/>
    <w:rsid w:val="00385B68"/>
    <w:rsid w:val="003911B1"/>
    <w:rsid w:val="00391516"/>
    <w:rsid w:val="003A1664"/>
    <w:rsid w:val="003A1CE3"/>
    <w:rsid w:val="003A23EE"/>
    <w:rsid w:val="003A5DE0"/>
    <w:rsid w:val="003A6179"/>
    <w:rsid w:val="003A6471"/>
    <w:rsid w:val="003B0410"/>
    <w:rsid w:val="003B30A8"/>
    <w:rsid w:val="003B621A"/>
    <w:rsid w:val="003B69D7"/>
    <w:rsid w:val="003B6E48"/>
    <w:rsid w:val="003B740D"/>
    <w:rsid w:val="003C2712"/>
    <w:rsid w:val="003C3295"/>
    <w:rsid w:val="003C3B22"/>
    <w:rsid w:val="003C4068"/>
    <w:rsid w:val="003C53B2"/>
    <w:rsid w:val="003C6441"/>
    <w:rsid w:val="003D1829"/>
    <w:rsid w:val="003D3111"/>
    <w:rsid w:val="003D36F7"/>
    <w:rsid w:val="003D6ADA"/>
    <w:rsid w:val="003E2A4A"/>
    <w:rsid w:val="003E2CC7"/>
    <w:rsid w:val="003E3F2E"/>
    <w:rsid w:val="003E7A7E"/>
    <w:rsid w:val="003E7EF4"/>
    <w:rsid w:val="003F0249"/>
    <w:rsid w:val="003F44B4"/>
    <w:rsid w:val="003F5EAF"/>
    <w:rsid w:val="004009A3"/>
    <w:rsid w:val="00401555"/>
    <w:rsid w:val="0040292C"/>
    <w:rsid w:val="00405700"/>
    <w:rsid w:val="00407F3C"/>
    <w:rsid w:val="004127E5"/>
    <w:rsid w:val="00414DFC"/>
    <w:rsid w:val="004153C1"/>
    <w:rsid w:val="00422003"/>
    <w:rsid w:val="00422D5B"/>
    <w:rsid w:val="00422D8B"/>
    <w:rsid w:val="004250BB"/>
    <w:rsid w:val="004264DF"/>
    <w:rsid w:val="00430EB5"/>
    <w:rsid w:val="00432ED1"/>
    <w:rsid w:val="00433EB7"/>
    <w:rsid w:val="004363D6"/>
    <w:rsid w:val="004367E8"/>
    <w:rsid w:val="00436F69"/>
    <w:rsid w:val="0044143C"/>
    <w:rsid w:val="0044315A"/>
    <w:rsid w:val="00443D67"/>
    <w:rsid w:val="00444228"/>
    <w:rsid w:val="00450815"/>
    <w:rsid w:val="0045792B"/>
    <w:rsid w:val="00464F31"/>
    <w:rsid w:val="00467742"/>
    <w:rsid w:val="0047017C"/>
    <w:rsid w:val="0047657D"/>
    <w:rsid w:val="004772E3"/>
    <w:rsid w:val="00477788"/>
    <w:rsid w:val="00482548"/>
    <w:rsid w:val="00482E9D"/>
    <w:rsid w:val="00493155"/>
    <w:rsid w:val="0049424A"/>
    <w:rsid w:val="0049674E"/>
    <w:rsid w:val="00497BD3"/>
    <w:rsid w:val="004A09DC"/>
    <w:rsid w:val="004A2082"/>
    <w:rsid w:val="004A2368"/>
    <w:rsid w:val="004B4D77"/>
    <w:rsid w:val="004B6998"/>
    <w:rsid w:val="004B6B82"/>
    <w:rsid w:val="004C2AA0"/>
    <w:rsid w:val="004C396F"/>
    <w:rsid w:val="004C3ECF"/>
    <w:rsid w:val="004C5D6B"/>
    <w:rsid w:val="004C7788"/>
    <w:rsid w:val="004E1BC7"/>
    <w:rsid w:val="004E39CE"/>
    <w:rsid w:val="004F1F93"/>
    <w:rsid w:val="004F3BC7"/>
    <w:rsid w:val="004F5032"/>
    <w:rsid w:val="004F61D7"/>
    <w:rsid w:val="004F71C9"/>
    <w:rsid w:val="005002EA"/>
    <w:rsid w:val="00504601"/>
    <w:rsid w:val="00507779"/>
    <w:rsid w:val="00512C64"/>
    <w:rsid w:val="005136D5"/>
    <w:rsid w:val="00513DC8"/>
    <w:rsid w:val="00514E4E"/>
    <w:rsid w:val="005170EA"/>
    <w:rsid w:val="00522CCD"/>
    <w:rsid w:val="00523E9D"/>
    <w:rsid w:val="00524EE8"/>
    <w:rsid w:val="005408DA"/>
    <w:rsid w:val="00541573"/>
    <w:rsid w:val="00541C5F"/>
    <w:rsid w:val="00544397"/>
    <w:rsid w:val="00553799"/>
    <w:rsid w:val="0055578A"/>
    <w:rsid w:val="00561B33"/>
    <w:rsid w:val="005629E0"/>
    <w:rsid w:val="005630FE"/>
    <w:rsid w:val="005635FE"/>
    <w:rsid w:val="00565BF5"/>
    <w:rsid w:val="00571039"/>
    <w:rsid w:val="005733B7"/>
    <w:rsid w:val="00574199"/>
    <w:rsid w:val="00580FB1"/>
    <w:rsid w:val="0058292B"/>
    <w:rsid w:val="0058390A"/>
    <w:rsid w:val="00584704"/>
    <w:rsid w:val="00584996"/>
    <w:rsid w:val="0058754A"/>
    <w:rsid w:val="00587735"/>
    <w:rsid w:val="00591660"/>
    <w:rsid w:val="00594DD7"/>
    <w:rsid w:val="00596C49"/>
    <w:rsid w:val="005A090E"/>
    <w:rsid w:val="005A5C42"/>
    <w:rsid w:val="005A63C0"/>
    <w:rsid w:val="005A6896"/>
    <w:rsid w:val="005B1BBA"/>
    <w:rsid w:val="005B291B"/>
    <w:rsid w:val="005B2C45"/>
    <w:rsid w:val="005B307C"/>
    <w:rsid w:val="005B39A5"/>
    <w:rsid w:val="005B5F13"/>
    <w:rsid w:val="005C237F"/>
    <w:rsid w:val="005C455C"/>
    <w:rsid w:val="005C496C"/>
    <w:rsid w:val="005C4984"/>
    <w:rsid w:val="005C79AF"/>
    <w:rsid w:val="005D0483"/>
    <w:rsid w:val="005D1A1C"/>
    <w:rsid w:val="005E2333"/>
    <w:rsid w:val="005E27DD"/>
    <w:rsid w:val="005E4C90"/>
    <w:rsid w:val="005E5768"/>
    <w:rsid w:val="005E7ADF"/>
    <w:rsid w:val="005F0CBF"/>
    <w:rsid w:val="005F2352"/>
    <w:rsid w:val="005F47F5"/>
    <w:rsid w:val="005F4AEA"/>
    <w:rsid w:val="006003EE"/>
    <w:rsid w:val="00605184"/>
    <w:rsid w:val="00613496"/>
    <w:rsid w:val="00614293"/>
    <w:rsid w:val="006160A6"/>
    <w:rsid w:val="0062061F"/>
    <w:rsid w:val="00621835"/>
    <w:rsid w:val="006255CC"/>
    <w:rsid w:val="00627818"/>
    <w:rsid w:val="00630C36"/>
    <w:rsid w:val="0063413D"/>
    <w:rsid w:val="00634A20"/>
    <w:rsid w:val="00636A8A"/>
    <w:rsid w:val="00637C87"/>
    <w:rsid w:val="00640128"/>
    <w:rsid w:val="0064048B"/>
    <w:rsid w:val="00641144"/>
    <w:rsid w:val="00641762"/>
    <w:rsid w:val="00641951"/>
    <w:rsid w:val="00642958"/>
    <w:rsid w:val="0064414E"/>
    <w:rsid w:val="00645176"/>
    <w:rsid w:val="00650477"/>
    <w:rsid w:val="00655EA0"/>
    <w:rsid w:val="00657BBC"/>
    <w:rsid w:val="006613FB"/>
    <w:rsid w:val="00664857"/>
    <w:rsid w:val="0067467F"/>
    <w:rsid w:val="00680AB7"/>
    <w:rsid w:val="00687406"/>
    <w:rsid w:val="006A1CBA"/>
    <w:rsid w:val="006A348B"/>
    <w:rsid w:val="006A3AAE"/>
    <w:rsid w:val="006A6AE0"/>
    <w:rsid w:val="006A758D"/>
    <w:rsid w:val="006B0250"/>
    <w:rsid w:val="006B0B42"/>
    <w:rsid w:val="006B4B1B"/>
    <w:rsid w:val="006C43CD"/>
    <w:rsid w:val="006C4502"/>
    <w:rsid w:val="006C6120"/>
    <w:rsid w:val="006D3DA7"/>
    <w:rsid w:val="006D5650"/>
    <w:rsid w:val="006D57E0"/>
    <w:rsid w:val="006D5DF1"/>
    <w:rsid w:val="006E0F71"/>
    <w:rsid w:val="006E1656"/>
    <w:rsid w:val="006E2B3B"/>
    <w:rsid w:val="006E30DD"/>
    <w:rsid w:val="006E5C16"/>
    <w:rsid w:val="006E5EE6"/>
    <w:rsid w:val="006F030F"/>
    <w:rsid w:val="006F3042"/>
    <w:rsid w:val="006F6FAE"/>
    <w:rsid w:val="00702891"/>
    <w:rsid w:val="00702D98"/>
    <w:rsid w:val="00702F8E"/>
    <w:rsid w:val="00703E44"/>
    <w:rsid w:val="007040CB"/>
    <w:rsid w:val="00704BD0"/>
    <w:rsid w:val="00704EF6"/>
    <w:rsid w:val="007062C3"/>
    <w:rsid w:val="00710DCD"/>
    <w:rsid w:val="00710E74"/>
    <w:rsid w:val="00711F31"/>
    <w:rsid w:val="00712F95"/>
    <w:rsid w:val="00714A46"/>
    <w:rsid w:val="0072177A"/>
    <w:rsid w:val="00722EFC"/>
    <w:rsid w:val="007238E2"/>
    <w:rsid w:val="00724940"/>
    <w:rsid w:val="00732546"/>
    <w:rsid w:val="007330A9"/>
    <w:rsid w:val="0073340D"/>
    <w:rsid w:val="00734359"/>
    <w:rsid w:val="00734422"/>
    <w:rsid w:val="007402EF"/>
    <w:rsid w:val="00742AB5"/>
    <w:rsid w:val="00746634"/>
    <w:rsid w:val="0075029C"/>
    <w:rsid w:val="00750CC4"/>
    <w:rsid w:val="00757830"/>
    <w:rsid w:val="00757D2E"/>
    <w:rsid w:val="00760148"/>
    <w:rsid w:val="00760DD9"/>
    <w:rsid w:val="00763662"/>
    <w:rsid w:val="007651FA"/>
    <w:rsid w:val="00770F03"/>
    <w:rsid w:val="00777335"/>
    <w:rsid w:val="00781133"/>
    <w:rsid w:val="00796336"/>
    <w:rsid w:val="007A133D"/>
    <w:rsid w:val="007A7091"/>
    <w:rsid w:val="007A7CB8"/>
    <w:rsid w:val="007A7F61"/>
    <w:rsid w:val="007B06BD"/>
    <w:rsid w:val="007B2E9F"/>
    <w:rsid w:val="007B2FFD"/>
    <w:rsid w:val="007B32AC"/>
    <w:rsid w:val="007C186C"/>
    <w:rsid w:val="007C28B4"/>
    <w:rsid w:val="007C7EE0"/>
    <w:rsid w:val="007D0753"/>
    <w:rsid w:val="007D156F"/>
    <w:rsid w:val="007D3CF2"/>
    <w:rsid w:val="007E2324"/>
    <w:rsid w:val="007E2EE7"/>
    <w:rsid w:val="007E5A91"/>
    <w:rsid w:val="007E6480"/>
    <w:rsid w:val="007E7CBD"/>
    <w:rsid w:val="007F009E"/>
    <w:rsid w:val="007F2795"/>
    <w:rsid w:val="007F4D93"/>
    <w:rsid w:val="007F5C3C"/>
    <w:rsid w:val="007F75BD"/>
    <w:rsid w:val="0080375D"/>
    <w:rsid w:val="00806778"/>
    <w:rsid w:val="00807ECF"/>
    <w:rsid w:val="0081276B"/>
    <w:rsid w:val="00813761"/>
    <w:rsid w:val="00814268"/>
    <w:rsid w:val="00816778"/>
    <w:rsid w:val="00817E05"/>
    <w:rsid w:val="008253CC"/>
    <w:rsid w:val="00830E0A"/>
    <w:rsid w:val="00831057"/>
    <w:rsid w:val="0083263D"/>
    <w:rsid w:val="00834449"/>
    <w:rsid w:val="008345BD"/>
    <w:rsid w:val="00836C02"/>
    <w:rsid w:val="00836F7D"/>
    <w:rsid w:val="00837C06"/>
    <w:rsid w:val="00841290"/>
    <w:rsid w:val="00844545"/>
    <w:rsid w:val="00845159"/>
    <w:rsid w:val="008474FD"/>
    <w:rsid w:val="0085033F"/>
    <w:rsid w:val="00851750"/>
    <w:rsid w:val="008535A8"/>
    <w:rsid w:val="008564CF"/>
    <w:rsid w:val="008568D2"/>
    <w:rsid w:val="00864A33"/>
    <w:rsid w:val="00866D8E"/>
    <w:rsid w:val="008754D5"/>
    <w:rsid w:val="00876771"/>
    <w:rsid w:val="0087720B"/>
    <w:rsid w:val="00882173"/>
    <w:rsid w:val="00884D20"/>
    <w:rsid w:val="00887506"/>
    <w:rsid w:val="00892929"/>
    <w:rsid w:val="00892DC7"/>
    <w:rsid w:val="008930B1"/>
    <w:rsid w:val="0089560D"/>
    <w:rsid w:val="008979BE"/>
    <w:rsid w:val="008A0D24"/>
    <w:rsid w:val="008A4598"/>
    <w:rsid w:val="008A5388"/>
    <w:rsid w:val="008A6B04"/>
    <w:rsid w:val="008A7425"/>
    <w:rsid w:val="008B1893"/>
    <w:rsid w:val="008B38CC"/>
    <w:rsid w:val="008B5856"/>
    <w:rsid w:val="008B6989"/>
    <w:rsid w:val="008C0631"/>
    <w:rsid w:val="008C1684"/>
    <w:rsid w:val="008C3208"/>
    <w:rsid w:val="008D070F"/>
    <w:rsid w:val="008D2516"/>
    <w:rsid w:val="008D2766"/>
    <w:rsid w:val="008D7624"/>
    <w:rsid w:val="008E2587"/>
    <w:rsid w:val="008E49AA"/>
    <w:rsid w:val="008F0442"/>
    <w:rsid w:val="008F123E"/>
    <w:rsid w:val="008F1ED7"/>
    <w:rsid w:val="008F4562"/>
    <w:rsid w:val="008F6AEE"/>
    <w:rsid w:val="00903582"/>
    <w:rsid w:val="009036A6"/>
    <w:rsid w:val="00907996"/>
    <w:rsid w:val="00913DF0"/>
    <w:rsid w:val="009148A3"/>
    <w:rsid w:val="009154A4"/>
    <w:rsid w:val="00915554"/>
    <w:rsid w:val="00923DBF"/>
    <w:rsid w:val="00925BEA"/>
    <w:rsid w:val="00931EE8"/>
    <w:rsid w:val="009400FB"/>
    <w:rsid w:val="00943406"/>
    <w:rsid w:val="00945D6C"/>
    <w:rsid w:val="0094691B"/>
    <w:rsid w:val="00946FA2"/>
    <w:rsid w:val="009505B0"/>
    <w:rsid w:val="00954BEB"/>
    <w:rsid w:val="0096195F"/>
    <w:rsid w:val="009716A2"/>
    <w:rsid w:val="00971F2F"/>
    <w:rsid w:val="009728E1"/>
    <w:rsid w:val="00975244"/>
    <w:rsid w:val="00977DFB"/>
    <w:rsid w:val="00981BC6"/>
    <w:rsid w:val="00983451"/>
    <w:rsid w:val="009900A3"/>
    <w:rsid w:val="00991393"/>
    <w:rsid w:val="009A1756"/>
    <w:rsid w:val="009A461E"/>
    <w:rsid w:val="009A4A59"/>
    <w:rsid w:val="009A605C"/>
    <w:rsid w:val="009B2390"/>
    <w:rsid w:val="009B3311"/>
    <w:rsid w:val="009B5DF5"/>
    <w:rsid w:val="009B6EAE"/>
    <w:rsid w:val="009B7730"/>
    <w:rsid w:val="009C0A57"/>
    <w:rsid w:val="009C0BBD"/>
    <w:rsid w:val="009C1AF2"/>
    <w:rsid w:val="009C2067"/>
    <w:rsid w:val="009C3D03"/>
    <w:rsid w:val="009C7EF6"/>
    <w:rsid w:val="009D233C"/>
    <w:rsid w:val="009D47E4"/>
    <w:rsid w:val="009D47E9"/>
    <w:rsid w:val="009D6FB6"/>
    <w:rsid w:val="009D7915"/>
    <w:rsid w:val="009E04BA"/>
    <w:rsid w:val="009E1AEB"/>
    <w:rsid w:val="009E223A"/>
    <w:rsid w:val="009E271F"/>
    <w:rsid w:val="009E35CC"/>
    <w:rsid w:val="009E4148"/>
    <w:rsid w:val="009F1009"/>
    <w:rsid w:val="009F4B13"/>
    <w:rsid w:val="009F62A4"/>
    <w:rsid w:val="009F63FC"/>
    <w:rsid w:val="009F74D9"/>
    <w:rsid w:val="00A00C03"/>
    <w:rsid w:val="00A048B0"/>
    <w:rsid w:val="00A05202"/>
    <w:rsid w:val="00A05593"/>
    <w:rsid w:val="00A161D9"/>
    <w:rsid w:val="00A17ED8"/>
    <w:rsid w:val="00A21A71"/>
    <w:rsid w:val="00A21E19"/>
    <w:rsid w:val="00A25628"/>
    <w:rsid w:val="00A2611A"/>
    <w:rsid w:val="00A26F08"/>
    <w:rsid w:val="00A27F7A"/>
    <w:rsid w:val="00A3057D"/>
    <w:rsid w:val="00A33C75"/>
    <w:rsid w:val="00A3439D"/>
    <w:rsid w:val="00A35717"/>
    <w:rsid w:val="00A40234"/>
    <w:rsid w:val="00A44AD7"/>
    <w:rsid w:val="00A47E0B"/>
    <w:rsid w:val="00A50522"/>
    <w:rsid w:val="00A50873"/>
    <w:rsid w:val="00A515E9"/>
    <w:rsid w:val="00A55BCB"/>
    <w:rsid w:val="00A622A1"/>
    <w:rsid w:val="00A63BFA"/>
    <w:rsid w:val="00A65737"/>
    <w:rsid w:val="00A669ED"/>
    <w:rsid w:val="00A72A85"/>
    <w:rsid w:val="00A74ECD"/>
    <w:rsid w:val="00A80F65"/>
    <w:rsid w:val="00A82AFC"/>
    <w:rsid w:val="00A84B39"/>
    <w:rsid w:val="00A86E39"/>
    <w:rsid w:val="00A9133C"/>
    <w:rsid w:val="00A92D06"/>
    <w:rsid w:val="00A96CEA"/>
    <w:rsid w:val="00AA0F9C"/>
    <w:rsid w:val="00AA7D98"/>
    <w:rsid w:val="00AB53DD"/>
    <w:rsid w:val="00AC4DAA"/>
    <w:rsid w:val="00AC5C31"/>
    <w:rsid w:val="00AD73F4"/>
    <w:rsid w:val="00AE2B8A"/>
    <w:rsid w:val="00AE4B40"/>
    <w:rsid w:val="00AE6DA6"/>
    <w:rsid w:val="00AF4AF5"/>
    <w:rsid w:val="00AF7BD2"/>
    <w:rsid w:val="00B000D2"/>
    <w:rsid w:val="00B024F2"/>
    <w:rsid w:val="00B04544"/>
    <w:rsid w:val="00B04701"/>
    <w:rsid w:val="00B069F5"/>
    <w:rsid w:val="00B06CC8"/>
    <w:rsid w:val="00B138F8"/>
    <w:rsid w:val="00B25A93"/>
    <w:rsid w:val="00B30976"/>
    <w:rsid w:val="00B33927"/>
    <w:rsid w:val="00B34AB4"/>
    <w:rsid w:val="00B379CA"/>
    <w:rsid w:val="00B37DA4"/>
    <w:rsid w:val="00B40A2B"/>
    <w:rsid w:val="00B40F8D"/>
    <w:rsid w:val="00B4256D"/>
    <w:rsid w:val="00B433F2"/>
    <w:rsid w:val="00B43841"/>
    <w:rsid w:val="00B519C7"/>
    <w:rsid w:val="00B57E51"/>
    <w:rsid w:val="00B63B28"/>
    <w:rsid w:val="00B6762E"/>
    <w:rsid w:val="00B70505"/>
    <w:rsid w:val="00B71188"/>
    <w:rsid w:val="00B72095"/>
    <w:rsid w:val="00B724EA"/>
    <w:rsid w:val="00B747D8"/>
    <w:rsid w:val="00B76020"/>
    <w:rsid w:val="00B7750C"/>
    <w:rsid w:val="00B84014"/>
    <w:rsid w:val="00B90350"/>
    <w:rsid w:val="00B907D3"/>
    <w:rsid w:val="00B90CF5"/>
    <w:rsid w:val="00B931FA"/>
    <w:rsid w:val="00B9667B"/>
    <w:rsid w:val="00BA248D"/>
    <w:rsid w:val="00BA4600"/>
    <w:rsid w:val="00BA7B3A"/>
    <w:rsid w:val="00BB4BD4"/>
    <w:rsid w:val="00BB7592"/>
    <w:rsid w:val="00BB76A2"/>
    <w:rsid w:val="00BC08BE"/>
    <w:rsid w:val="00BC2732"/>
    <w:rsid w:val="00BC4340"/>
    <w:rsid w:val="00BC562F"/>
    <w:rsid w:val="00BC5BE0"/>
    <w:rsid w:val="00BD7A02"/>
    <w:rsid w:val="00BE020A"/>
    <w:rsid w:val="00BE19CC"/>
    <w:rsid w:val="00BE267F"/>
    <w:rsid w:val="00BE3202"/>
    <w:rsid w:val="00BE7C7A"/>
    <w:rsid w:val="00BF3E83"/>
    <w:rsid w:val="00BF4B7C"/>
    <w:rsid w:val="00BF7B10"/>
    <w:rsid w:val="00BF7FCB"/>
    <w:rsid w:val="00C0087E"/>
    <w:rsid w:val="00C03521"/>
    <w:rsid w:val="00C125F3"/>
    <w:rsid w:val="00C1285C"/>
    <w:rsid w:val="00C140C5"/>
    <w:rsid w:val="00C20D5F"/>
    <w:rsid w:val="00C21175"/>
    <w:rsid w:val="00C21418"/>
    <w:rsid w:val="00C22CC1"/>
    <w:rsid w:val="00C302EB"/>
    <w:rsid w:val="00C31D2E"/>
    <w:rsid w:val="00C34E5B"/>
    <w:rsid w:val="00C35CD6"/>
    <w:rsid w:val="00C4185F"/>
    <w:rsid w:val="00C41AF7"/>
    <w:rsid w:val="00C428E0"/>
    <w:rsid w:val="00C43D75"/>
    <w:rsid w:val="00C45024"/>
    <w:rsid w:val="00C53BED"/>
    <w:rsid w:val="00C541C7"/>
    <w:rsid w:val="00C5552E"/>
    <w:rsid w:val="00C60643"/>
    <w:rsid w:val="00C64ADE"/>
    <w:rsid w:val="00C64E7D"/>
    <w:rsid w:val="00C651EB"/>
    <w:rsid w:val="00C7022D"/>
    <w:rsid w:val="00C7176A"/>
    <w:rsid w:val="00C71C3D"/>
    <w:rsid w:val="00C71E0E"/>
    <w:rsid w:val="00C749C1"/>
    <w:rsid w:val="00C76409"/>
    <w:rsid w:val="00C810FC"/>
    <w:rsid w:val="00C832B3"/>
    <w:rsid w:val="00C84D8E"/>
    <w:rsid w:val="00C8513E"/>
    <w:rsid w:val="00C85EDA"/>
    <w:rsid w:val="00C87EAB"/>
    <w:rsid w:val="00C91429"/>
    <w:rsid w:val="00C91B1E"/>
    <w:rsid w:val="00C96E6F"/>
    <w:rsid w:val="00C970A9"/>
    <w:rsid w:val="00CA188E"/>
    <w:rsid w:val="00CA27F2"/>
    <w:rsid w:val="00CA4E3C"/>
    <w:rsid w:val="00CA631C"/>
    <w:rsid w:val="00CA76F5"/>
    <w:rsid w:val="00CB0DD9"/>
    <w:rsid w:val="00CB33DA"/>
    <w:rsid w:val="00CB6CD4"/>
    <w:rsid w:val="00CC0E34"/>
    <w:rsid w:val="00CD1411"/>
    <w:rsid w:val="00CD31A1"/>
    <w:rsid w:val="00CD4EC9"/>
    <w:rsid w:val="00CD6449"/>
    <w:rsid w:val="00CD64E7"/>
    <w:rsid w:val="00CE5A5F"/>
    <w:rsid w:val="00CE5ED2"/>
    <w:rsid w:val="00CF0319"/>
    <w:rsid w:val="00CF0572"/>
    <w:rsid w:val="00CF058D"/>
    <w:rsid w:val="00CF321B"/>
    <w:rsid w:val="00CF4EDF"/>
    <w:rsid w:val="00CF5F18"/>
    <w:rsid w:val="00D004C0"/>
    <w:rsid w:val="00D026D7"/>
    <w:rsid w:val="00D04096"/>
    <w:rsid w:val="00D044A8"/>
    <w:rsid w:val="00D0464D"/>
    <w:rsid w:val="00D06500"/>
    <w:rsid w:val="00D10C07"/>
    <w:rsid w:val="00D1264C"/>
    <w:rsid w:val="00D17C08"/>
    <w:rsid w:val="00D223C0"/>
    <w:rsid w:val="00D24D83"/>
    <w:rsid w:val="00D26250"/>
    <w:rsid w:val="00D263DA"/>
    <w:rsid w:val="00D30757"/>
    <w:rsid w:val="00D3093B"/>
    <w:rsid w:val="00D31524"/>
    <w:rsid w:val="00D33135"/>
    <w:rsid w:val="00D40CDE"/>
    <w:rsid w:val="00D46CA8"/>
    <w:rsid w:val="00D46E28"/>
    <w:rsid w:val="00D47B28"/>
    <w:rsid w:val="00D50E14"/>
    <w:rsid w:val="00D53186"/>
    <w:rsid w:val="00D563F1"/>
    <w:rsid w:val="00D56613"/>
    <w:rsid w:val="00D56E09"/>
    <w:rsid w:val="00D57836"/>
    <w:rsid w:val="00D601DF"/>
    <w:rsid w:val="00D63B16"/>
    <w:rsid w:val="00D63EA5"/>
    <w:rsid w:val="00D641DE"/>
    <w:rsid w:val="00D752DF"/>
    <w:rsid w:val="00D846C3"/>
    <w:rsid w:val="00D85E44"/>
    <w:rsid w:val="00D92539"/>
    <w:rsid w:val="00D932C1"/>
    <w:rsid w:val="00D947B4"/>
    <w:rsid w:val="00D96FD7"/>
    <w:rsid w:val="00DA09CB"/>
    <w:rsid w:val="00DA1FA8"/>
    <w:rsid w:val="00DA380F"/>
    <w:rsid w:val="00DA6A31"/>
    <w:rsid w:val="00DB1A29"/>
    <w:rsid w:val="00DB5305"/>
    <w:rsid w:val="00DB7732"/>
    <w:rsid w:val="00DC0FC1"/>
    <w:rsid w:val="00DC188C"/>
    <w:rsid w:val="00DC1BE2"/>
    <w:rsid w:val="00DC1C7C"/>
    <w:rsid w:val="00DC3A01"/>
    <w:rsid w:val="00DC3FA0"/>
    <w:rsid w:val="00DD79B7"/>
    <w:rsid w:val="00DE4231"/>
    <w:rsid w:val="00DE47C5"/>
    <w:rsid w:val="00DF254F"/>
    <w:rsid w:val="00DF4CF7"/>
    <w:rsid w:val="00DF5A9C"/>
    <w:rsid w:val="00DF64AA"/>
    <w:rsid w:val="00DF716B"/>
    <w:rsid w:val="00DF749E"/>
    <w:rsid w:val="00E0034B"/>
    <w:rsid w:val="00E0271A"/>
    <w:rsid w:val="00E032E8"/>
    <w:rsid w:val="00E07DA1"/>
    <w:rsid w:val="00E122AA"/>
    <w:rsid w:val="00E122F3"/>
    <w:rsid w:val="00E13751"/>
    <w:rsid w:val="00E162EA"/>
    <w:rsid w:val="00E16531"/>
    <w:rsid w:val="00E21E9C"/>
    <w:rsid w:val="00E274F0"/>
    <w:rsid w:val="00E27846"/>
    <w:rsid w:val="00E27C18"/>
    <w:rsid w:val="00E352D7"/>
    <w:rsid w:val="00E35637"/>
    <w:rsid w:val="00E426D2"/>
    <w:rsid w:val="00E56B35"/>
    <w:rsid w:val="00E57C5F"/>
    <w:rsid w:val="00E61B33"/>
    <w:rsid w:val="00E63B75"/>
    <w:rsid w:val="00E642AF"/>
    <w:rsid w:val="00E703BE"/>
    <w:rsid w:val="00E704D4"/>
    <w:rsid w:val="00E72B3E"/>
    <w:rsid w:val="00E76D7D"/>
    <w:rsid w:val="00E77958"/>
    <w:rsid w:val="00E84BCA"/>
    <w:rsid w:val="00E87643"/>
    <w:rsid w:val="00E91E65"/>
    <w:rsid w:val="00EA174A"/>
    <w:rsid w:val="00EA35DA"/>
    <w:rsid w:val="00EA50EB"/>
    <w:rsid w:val="00EA542E"/>
    <w:rsid w:val="00EB098E"/>
    <w:rsid w:val="00EB1A12"/>
    <w:rsid w:val="00EB3F61"/>
    <w:rsid w:val="00EB5177"/>
    <w:rsid w:val="00EB5D1C"/>
    <w:rsid w:val="00EB60F5"/>
    <w:rsid w:val="00EC3EBD"/>
    <w:rsid w:val="00EC46EB"/>
    <w:rsid w:val="00EC506C"/>
    <w:rsid w:val="00ED081C"/>
    <w:rsid w:val="00ED1321"/>
    <w:rsid w:val="00ED26DF"/>
    <w:rsid w:val="00ED795B"/>
    <w:rsid w:val="00EE0C78"/>
    <w:rsid w:val="00EE5DA1"/>
    <w:rsid w:val="00EE7366"/>
    <w:rsid w:val="00EF0B61"/>
    <w:rsid w:val="00EF121A"/>
    <w:rsid w:val="00EF288D"/>
    <w:rsid w:val="00EF42D5"/>
    <w:rsid w:val="00EF5119"/>
    <w:rsid w:val="00EF7014"/>
    <w:rsid w:val="00F008ED"/>
    <w:rsid w:val="00F02F08"/>
    <w:rsid w:val="00F045DA"/>
    <w:rsid w:val="00F04DA1"/>
    <w:rsid w:val="00F111A2"/>
    <w:rsid w:val="00F13A46"/>
    <w:rsid w:val="00F14AA7"/>
    <w:rsid w:val="00F16505"/>
    <w:rsid w:val="00F20D3A"/>
    <w:rsid w:val="00F2542C"/>
    <w:rsid w:val="00F31678"/>
    <w:rsid w:val="00F33F29"/>
    <w:rsid w:val="00F351F4"/>
    <w:rsid w:val="00F37467"/>
    <w:rsid w:val="00F425F4"/>
    <w:rsid w:val="00F45166"/>
    <w:rsid w:val="00F462DE"/>
    <w:rsid w:val="00F471EA"/>
    <w:rsid w:val="00F47680"/>
    <w:rsid w:val="00F4777A"/>
    <w:rsid w:val="00F50FD4"/>
    <w:rsid w:val="00F53BA5"/>
    <w:rsid w:val="00F56043"/>
    <w:rsid w:val="00F57F5C"/>
    <w:rsid w:val="00F613D6"/>
    <w:rsid w:val="00F62F86"/>
    <w:rsid w:val="00F66E9D"/>
    <w:rsid w:val="00F740A9"/>
    <w:rsid w:val="00F75CB3"/>
    <w:rsid w:val="00F763E8"/>
    <w:rsid w:val="00F8066A"/>
    <w:rsid w:val="00F826A4"/>
    <w:rsid w:val="00F8281F"/>
    <w:rsid w:val="00F8336B"/>
    <w:rsid w:val="00F8343E"/>
    <w:rsid w:val="00F96DE2"/>
    <w:rsid w:val="00FB2726"/>
    <w:rsid w:val="00FB404D"/>
    <w:rsid w:val="00FC0379"/>
    <w:rsid w:val="00FC6548"/>
    <w:rsid w:val="00FD09EC"/>
    <w:rsid w:val="00FD0C84"/>
    <w:rsid w:val="00FD30F6"/>
    <w:rsid w:val="00FD3F10"/>
    <w:rsid w:val="00FE15F9"/>
    <w:rsid w:val="00FE1640"/>
    <w:rsid w:val="00FE61AA"/>
    <w:rsid w:val="00FE7610"/>
    <w:rsid w:val="00FF12CF"/>
    <w:rsid w:val="00FF1BD5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FAA4-30C6-4996-B49B-3A18684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F8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0EB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0EB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EB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0EB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0EB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0EB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0EB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0EB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tLabel">
    <w:name w:val="Part Label"/>
    <w:basedOn w:val="Normal"/>
    <w:next w:val="Normal"/>
    <w:rsid w:val="002B2711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2B271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hapterTitle">
    <w:name w:val="Chapter Title"/>
    <w:basedOn w:val="Normal"/>
    <w:next w:val="Normal"/>
    <w:rsid w:val="002B271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styleId="BodyText">
    <w:name w:val="Body Text"/>
    <w:basedOn w:val="Normal"/>
    <w:rsid w:val="00702F8E"/>
    <w:pPr>
      <w:spacing w:after="240"/>
      <w:jc w:val="both"/>
    </w:pPr>
    <w:rPr>
      <w:rFonts w:ascii="Garamond" w:hAnsi="Garamond"/>
      <w:spacing w:val="-5"/>
      <w:szCs w:val="20"/>
    </w:rPr>
  </w:style>
  <w:style w:type="paragraph" w:styleId="ListNumber">
    <w:name w:val="List Number"/>
    <w:basedOn w:val="List"/>
    <w:rsid w:val="00F53BA5"/>
    <w:pPr>
      <w:numPr>
        <w:numId w:val="6"/>
      </w:numPr>
      <w:tabs>
        <w:tab w:val="clear" w:pos="360"/>
      </w:tabs>
      <w:spacing w:after="240"/>
      <w:ind w:left="720" w:right="36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rsid w:val="00F53BA5"/>
    <w:pPr>
      <w:ind w:left="360" w:hanging="360"/>
    </w:pPr>
  </w:style>
  <w:style w:type="paragraph" w:styleId="Header">
    <w:name w:val="header"/>
    <w:basedOn w:val="Normal"/>
    <w:rsid w:val="00222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2C40"/>
    <w:pPr>
      <w:tabs>
        <w:tab w:val="center" w:pos="4320"/>
        <w:tab w:val="right" w:pos="8640"/>
      </w:tabs>
    </w:pPr>
  </w:style>
  <w:style w:type="paragraph" w:customStyle="1" w:styleId="BookChapter">
    <w:name w:val="Book Chapter"/>
    <w:basedOn w:val="Heading1"/>
    <w:rsid w:val="00587735"/>
    <w:pPr>
      <w:numPr>
        <w:numId w:val="0"/>
      </w:numPr>
    </w:pPr>
    <w:rPr>
      <w:rFonts w:ascii="Arial Black" w:hAnsi="Arial Black"/>
      <w:color w:val="999999"/>
      <w:sz w:val="44"/>
      <w:szCs w:val="44"/>
    </w:rPr>
  </w:style>
  <w:style w:type="paragraph" w:customStyle="1" w:styleId="Book">
    <w:name w:val="Book"/>
    <w:basedOn w:val="Heading1"/>
    <w:rsid w:val="00CF058D"/>
    <w:pPr>
      <w:numPr>
        <w:numId w:val="0"/>
      </w:numPr>
    </w:pPr>
    <w:rPr>
      <w:rFonts w:ascii="Arial Black" w:hAnsi="Arial Black"/>
      <w:color w:val="999999"/>
      <w:sz w:val="44"/>
      <w:szCs w:val="44"/>
    </w:rPr>
  </w:style>
  <w:style w:type="paragraph" w:customStyle="1" w:styleId="Heading10">
    <w:name w:val="Heading1"/>
    <w:basedOn w:val="Book"/>
    <w:rsid w:val="007B06BD"/>
    <w:rPr>
      <w:color w:val="auto"/>
    </w:rPr>
  </w:style>
  <w:style w:type="paragraph" w:styleId="Caption">
    <w:name w:val="caption"/>
    <w:basedOn w:val="Normal"/>
    <w:next w:val="Normal"/>
    <w:qFormat/>
    <w:rsid w:val="00544397"/>
    <w:pPr>
      <w:spacing w:before="120" w:after="120"/>
    </w:pPr>
    <w:rPr>
      <w:b/>
      <w:bCs/>
      <w:sz w:val="20"/>
      <w:szCs w:val="20"/>
    </w:rPr>
  </w:style>
  <w:style w:type="paragraph" w:customStyle="1" w:styleId="FigureBook">
    <w:name w:val="Figure Book"/>
    <w:basedOn w:val="Caption"/>
    <w:rsid w:val="00AA0F9C"/>
    <w:rPr>
      <w:rFonts w:ascii="Arial" w:hAnsi="Arial" w:cs="Arial"/>
    </w:rPr>
  </w:style>
  <w:style w:type="paragraph" w:customStyle="1" w:styleId="CaptionBook">
    <w:name w:val="Caption Book"/>
    <w:basedOn w:val="Caption"/>
    <w:rsid w:val="00A80F65"/>
    <w:rPr>
      <w:rFonts w:ascii="Arial" w:hAnsi="Arial" w:cs="Arial"/>
    </w:rPr>
  </w:style>
  <w:style w:type="character" w:styleId="PageNumber">
    <w:name w:val="page number"/>
    <w:basedOn w:val="DefaultParagraphFont"/>
    <w:rsid w:val="00882173"/>
  </w:style>
  <w:style w:type="character" w:styleId="CommentReference">
    <w:name w:val="annotation reference"/>
    <w:semiHidden/>
    <w:rsid w:val="0040292C"/>
    <w:rPr>
      <w:sz w:val="16"/>
      <w:szCs w:val="16"/>
    </w:rPr>
  </w:style>
  <w:style w:type="paragraph" w:styleId="CommentText">
    <w:name w:val="annotation text"/>
    <w:basedOn w:val="Normal"/>
    <w:semiHidden/>
    <w:rsid w:val="004029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292C"/>
    <w:rPr>
      <w:b/>
      <w:bCs/>
    </w:rPr>
  </w:style>
  <w:style w:type="paragraph" w:styleId="BalloonText">
    <w:name w:val="Balloon Text"/>
    <w:basedOn w:val="Normal"/>
    <w:semiHidden/>
    <w:rsid w:val="0040292C"/>
    <w:rPr>
      <w:rFonts w:ascii="Tahoma" w:hAnsi="Tahoma" w:cs="Tahoma"/>
      <w:sz w:val="16"/>
      <w:szCs w:val="16"/>
    </w:rPr>
  </w:style>
  <w:style w:type="paragraph" w:customStyle="1" w:styleId="BodyTextKeep">
    <w:name w:val="Body Text Keep"/>
    <w:basedOn w:val="BodyText"/>
    <w:next w:val="BodyText"/>
    <w:rsid w:val="00781133"/>
    <w:pPr>
      <w:keepNext/>
    </w:pPr>
  </w:style>
  <w:style w:type="paragraph" w:customStyle="1" w:styleId="BlockQuotationLast">
    <w:name w:val="Block Quotation Last"/>
    <w:basedOn w:val="Normal"/>
    <w:next w:val="BodyText"/>
    <w:rsid w:val="00781133"/>
    <w:pPr>
      <w:keepLines/>
      <w:spacing w:after="240"/>
      <w:ind w:left="720" w:right="720"/>
    </w:pPr>
    <w:rPr>
      <w:i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238E2"/>
    <w:pPr>
      <w:ind w:left="480" w:hanging="480"/>
    </w:pPr>
  </w:style>
  <w:style w:type="character" w:styleId="Hyperlink">
    <w:name w:val="Hyperlink"/>
    <w:rsid w:val="007238E2"/>
    <w:rPr>
      <w:color w:val="0000FF"/>
      <w:u w:val="single"/>
    </w:rPr>
  </w:style>
  <w:style w:type="paragraph" w:styleId="HTMLPreformatted">
    <w:name w:val="HTML Preformatted"/>
    <w:basedOn w:val="Normal"/>
    <w:rsid w:val="00B5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C7921"/>
  </w:style>
  <w:style w:type="paragraph" w:styleId="TOC2">
    <w:name w:val="toc 2"/>
    <w:basedOn w:val="Normal"/>
    <w:next w:val="Normal"/>
    <w:autoRedefine/>
    <w:semiHidden/>
    <w:rsid w:val="000C7921"/>
    <w:pPr>
      <w:ind w:left="240"/>
    </w:pPr>
  </w:style>
  <w:style w:type="paragraph" w:styleId="TOC3">
    <w:name w:val="toc 3"/>
    <w:basedOn w:val="Normal"/>
    <w:next w:val="Normal"/>
    <w:autoRedefine/>
    <w:semiHidden/>
    <w:rsid w:val="000C792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ord\Application%20Data\Microsoft\Templates\boo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book3.dot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Penn State Erie, The Behrend College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chris</dc:creator>
  <cp:keywords/>
  <dc:description/>
  <cp:lastModifiedBy>Chris Coulston</cp:lastModifiedBy>
  <cp:revision>2</cp:revision>
  <cp:lastPrinted>2004-10-02T18:09:00Z</cp:lastPrinted>
  <dcterms:created xsi:type="dcterms:W3CDTF">2024-06-13T19:51:00Z</dcterms:created>
  <dcterms:modified xsi:type="dcterms:W3CDTF">2024-06-13T19:51:00Z</dcterms:modified>
</cp:coreProperties>
</file>